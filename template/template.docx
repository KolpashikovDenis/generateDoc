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525C3" w14:textId="77777777" w:rsidR="006F5E51" w:rsidRDefault="006F5E51" w:rsidP="006F5E51">
      <w:pPr>
        <w:pStyle w:val="10"/>
      </w:pPr>
      <w:r>
        <w:t>Раздел</w:t>
      </w:r>
    </w:p>
    <w:p w14:paraId="57845579" w14:textId="77777777" w:rsidR="006F5E51" w:rsidRDefault="006F5E51" w:rsidP="006F5E51">
      <w:pPr>
        <w:pStyle w:val="affc"/>
      </w:pPr>
      <w:r>
        <w:t>Оглавление</w:t>
      </w:r>
    </w:p>
    <w:p w14:paraId="3689E3BA" w14:textId="0ACFD6BB" w:rsidR="00C1303C" w:rsidRDefault="00C1303C" w:rsidP="006F5E51">
      <w:pPr>
        <w:pStyle w:val="20"/>
        <w:rPr>
          <w:lang w:val="ru-RU"/>
        </w:rPr>
      </w:pPr>
      <w:r>
        <w:rPr>
          <w:lang w:val="ru-RU"/>
        </w:rPr>
        <w:t>Глава</w:t>
      </w:r>
    </w:p>
    <w:p w14:paraId="626D7A41" w14:textId="00E2626E" w:rsidR="006F5E51" w:rsidRDefault="006F5E51" w:rsidP="006F5E51">
      <w:pPr>
        <w:pStyle w:val="3"/>
      </w:pPr>
      <w:r>
        <w:t>Заголовок 3</w:t>
      </w:r>
    </w:p>
    <w:p w14:paraId="19183E0C" w14:textId="71283F46" w:rsidR="006F5E51" w:rsidRDefault="006F5E51" w:rsidP="006F5E51">
      <w:r>
        <w:t>текст</w:t>
      </w:r>
    </w:p>
    <w:p w14:paraId="2A68B7C2" w14:textId="77777777" w:rsidR="006F5E51" w:rsidRDefault="006F5E51" w:rsidP="006F5E51">
      <w:pPr>
        <w:pStyle w:val="ad"/>
        <w:keepNext/>
      </w:pPr>
      <w:r w:rsidRPr="007B29FC">
        <w:t>Таблица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Времена отклика операций в секундах</w:t>
      </w:r>
    </w:p>
    <w:tbl>
      <w:tblPr>
        <w:tblStyle w:val="aff3"/>
        <w:tblW w:w="13436" w:type="dxa"/>
        <w:tblLayout w:type="fixed"/>
        <w:tblLook w:val="04A0" w:firstRow="1" w:lastRow="0" w:firstColumn="1" w:lastColumn="0" w:noHBand="0" w:noVBand="1"/>
      </w:tblPr>
      <w:tblGrid>
        <w:gridCol w:w="749"/>
        <w:gridCol w:w="2371"/>
        <w:gridCol w:w="2557"/>
        <w:gridCol w:w="1293"/>
        <w:gridCol w:w="1293"/>
        <w:gridCol w:w="1293"/>
        <w:gridCol w:w="1293"/>
        <w:gridCol w:w="1293"/>
        <w:gridCol w:w="1294"/>
      </w:tblGrid>
      <w:tr w:rsidR="006F5E51" w:rsidRPr="00A20DA0" w14:paraId="387EE8C9" w14:textId="77777777" w:rsidTr="00581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749" w:type="dxa"/>
            <w:vAlign w:val="center"/>
            <w:hideMark/>
          </w:tcPr>
          <w:p w14:paraId="0E5E63F2" w14:textId="77777777" w:rsidR="006F5E51" w:rsidRPr="007B29FC" w:rsidRDefault="006F5E51" w:rsidP="005811A5">
            <w:pPr>
              <w:spacing w:before="0" w:after="0"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 w:rsidRPr="00A20DA0">
              <w:rPr>
                <w:rFonts w:cs="Arial"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2371" w:type="dxa"/>
            <w:vAlign w:val="center"/>
          </w:tcPr>
          <w:p w14:paraId="562D05EB" w14:textId="77777777" w:rsidR="006F5E51" w:rsidRPr="00A20DA0" w:rsidRDefault="006F5E51" w:rsidP="005811A5">
            <w:pPr>
              <w:spacing w:before="0" w:after="0"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 w:rsidRPr="00A20DA0">
              <w:rPr>
                <w:rFonts w:cs="Arial"/>
                <w:bCs/>
                <w:sz w:val="18"/>
                <w:szCs w:val="18"/>
              </w:rPr>
              <w:t>Название</w:t>
            </w:r>
            <w:bookmarkStart w:id="0" w:name="_GoBack"/>
            <w:bookmarkEnd w:id="0"/>
          </w:p>
        </w:tc>
        <w:tc>
          <w:tcPr>
            <w:tcW w:w="2557" w:type="dxa"/>
            <w:vAlign w:val="center"/>
            <w:hideMark/>
          </w:tcPr>
          <w:p w14:paraId="1848DB65" w14:textId="77777777" w:rsidR="006F5E51" w:rsidRPr="00A20DA0" w:rsidRDefault="006F5E51" w:rsidP="005811A5">
            <w:pPr>
              <w:spacing w:before="0" w:after="0"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 w:rsidRPr="00A20DA0">
              <w:rPr>
                <w:rFonts w:cs="Arial"/>
                <w:bCs/>
                <w:sz w:val="18"/>
                <w:szCs w:val="18"/>
              </w:rPr>
              <w:t>Точка мониторинга</w:t>
            </w:r>
          </w:p>
        </w:tc>
        <w:tc>
          <w:tcPr>
            <w:tcW w:w="1293" w:type="dxa"/>
            <w:shd w:val="clear" w:color="auto" w:fill="auto"/>
          </w:tcPr>
          <w:p w14:paraId="3E156F0F" w14:textId="77777777" w:rsidR="006F5E51" w:rsidRPr="00614A14" w:rsidRDefault="006F5E51" w:rsidP="005811A5">
            <w:pPr>
              <w:spacing w:before="0" w:after="0" w:line="240" w:lineRule="auto"/>
              <w:jc w:val="center"/>
              <w:rPr>
                <w:rFonts w:cs="Arial"/>
                <w:bCs/>
                <w:sz w:val="18"/>
                <w:szCs w:val="18"/>
                <w:lang w:val="en-US"/>
              </w:rPr>
            </w:pPr>
            <w:r w:rsidRPr="006E1124">
              <w:rPr>
                <w:rFonts w:cs="Arial"/>
                <w:bCs/>
                <w:sz w:val="18"/>
                <w:szCs w:val="18"/>
                <w:lang w:val="en-US"/>
              </w:rPr>
              <w:t xml:space="preserve">М+Э </w:t>
            </w:r>
            <w:r w:rsidRPr="006E1124">
              <w:rPr>
                <w:rFonts w:cs="Arial"/>
                <w:bCs/>
                <w:sz w:val="18"/>
                <w:szCs w:val="18"/>
              </w:rPr>
              <w:t>Оптимизация</w:t>
            </w:r>
            <w:r>
              <w:rPr>
                <w:rFonts w:cs="Arial"/>
                <w:bCs/>
                <w:sz w:val="18"/>
                <w:szCs w:val="18"/>
                <w:lang w:val="en-US"/>
              </w:rPr>
              <w:t xml:space="preserve"> 13.11.2018</w:t>
            </w:r>
          </w:p>
        </w:tc>
        <w:tc>
          <w:tcPr>
            <w:tcW w:w="1293" w:type="dxa"/>
            <w:shd w:val="clear" w:color="auto" w:fill="auto"/>
          </w:tcPr>
          <w:p w14:paraId="57526339" w14:textId="77777777" w:rsidR="006F5E51" w:rsidRPr="006E1124" w:rsidRDefault="006F5E51" w:rsidP="005811A5">
            <w:pPr>
              <w:spacing w:before="0" w:after="0" w:line="240" w:lineRule="auto"/>
              <w:jc w:val="center"/>
              <w:rPr>
                <w:rFonts w:cs="Arial"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Cs/>
                <w:sz w:val="18"/>
                <w:szCs w:val="18"/>
                <w:lang w:val="en-US"/>
              </w:rPr>
              <w:t xml:space="preserve">М+Э </w:t>
            </w:r>
            <w:r>
              <w:rPr>
                <w:rFonts w:cs="Arial"/>
                <w:bCs/>
                <w:sz w:val="18"/>
                <w:szCs w:val="18"/>
              </w:rPr>
              <w:t>23</w:t>
            </w:r>
            <w:r>
              <w:rPr>
                <w:rFonts w:cs="Arial"/>
                <w:bCs/>
                <w:sz w:val="18"/>
                <w:szCs w:val="18"/>
                <w:lang w:val="en-US"/>
              </w:rPr>
              <w:t>.01.2019</w:t>
            </w:r>
          </w:p>
        </w:tc>
        <w:tc>
          <w:tcPr>
            <w:tcW w:w="1293" w:type="dxa"/>
          </w:tcPr>
          <w:p w14:paraId="0EB55435" w14:textId="77777777" w:rsidR="006F5E51" w:rsidRDefault="006F5E51" w:rsidP="005811A5">
            <w:pPr>
              <w:spacing w:before="0"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0.5*(М+Э)</w:t>
            </w:r>
          </w:p>
          <w:p w14:paraId="5D6C2834" w14:textId="77777777" w:rsidR="006F5E51" w:rsidRPr="00A20DA0" w:rsidRDefault="006F5E51" w:rsidP="005811A5">
            <w:pPr>
              <w:spacing w:before="0"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24.01.2019</w:t>
            </w:r>
          </w:p>
        </w:tc>
        <w:tc>
          <w:tcPr>
            <w:tcW w:w="1293" w:type="dxa"/>
          </w:tcPr>
          <w:p w14:paraId="194F4083" w14:textId="77777777" w:rsidR="006F5E51" w:rsidRPr="00A20DA0" w:rsidRDefault="006F5E51" w:rsidP="005811A5">
            <w:pPr>
              <w:spacing w:before="0"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  <w:lang w:val="en-US"/>
              </w:rPr>
              <w:t>М+Э 05.02.2019</w:t>
            </w:r>
          </w:p>
        </w:tc>
        <w:tc>
          <w:tcPr>
            <w:tcW w:w="1293" w:type="dxa"/>
            <w:hideMark/>
          </w:tcPr>
          <w:p w14:paraId="106AB177" w14:textId="77777777" w:rsidR="006F5E51" w:rsidRPr="007B29FC" w:rsidRDefault="006F5E51" w:rsidP="005811A5">
            <w:pPr>
              <w:spacing w:before="0"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 w:rsidRPr="00A20DA0">
              <w:rPr>
                <w:rFonts w:cs="Arial"/>
                <w:bCs/>
                <w:sz w:val="18"/>
                <w:szCs w:val="18"/>
              </w:rPr>
              <w:t>SLA</w:t>
            </w:r>
          </w:p>
        </w:tc>
        <w:tc>
          <w:tcPr>
            <w:tcW w:w="1294" w:type="dxa"/>
          </w:tcPr>
          <w:p w14:paraId="6826EDD5" w14:textId="77777777" w:rsidR="006F5E51" w:rsidRPr="00A20DA0" w:rsidRDefault="006F5E51" w:rsidP="005811A5">
            <w:pPr>
              <w:spacing w:before="0"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Продуктив</w:t>
            </w:r>
          </w:p>
        </w:tc>
      </w:tr>
      <w:tr w:rsidR="006F5E51" w:rsidRPr="00A20DA0" w14:paraId="52E9702D" w14:textId="77777777" w:rsidTr="005811A5">
        <w:trPr>
          <w:trHeight w:val="113"/>
        </w:trPr>
        <w:tc>
          <w:tcPr>
            <w:tcW w:w="749" w:type="dxa"/>
            <w:vMerge w:val="restart"/>
            <w:hideMark/>
          </w:tcPr>
          <w:p w14:paraId="77B529C7" w14:textId="77777777" w:rsidR="006F5E51" w:rsidRPr="006E1124" w:rsidRDefault="006F5E51" w:rsidP="005811A5">
            <w:pPr>
              <w:spacing w:before="0" w:after="0"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 w:rsidRPr="006E1124">
              <w:rPr>
                <w:sz w:val="18"/>
                <w:szCs w:val="18"/>
              </w:rPr>
              <w:t>UC01</w:t>
            </w:r>
          </w:p>
          <w:p w14:paraId="7C10B16C" w14:textId="77777777" w:rsidR="006F5E51" w:rsidRPr="006E1124" w:rsidRDefault="006F5E51" w:rsidP="005811A5">
            <w:pPr>
              <w:spacing w:before="0" w:after="0"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2371" w:type="dxa"/>
            <w:vMerge w:val="restart"/>
          </w:tcPr>
          <w:p w14:paraId="27737F70" w14:textId="77777777" w:rsidR="006F5E51" w:rsidRPr="006E1124" w:rsidRDefault="006F5E51" w:rsidP="005811A5">
            <w:pPr>
              <w:spacing w:before="0" w:after="0"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 w:rsidRPr="006E1124">
              <w:rPr>
                <w:sz w:val="18"/>
                <w:szCs w:val="18"/>
              </w:rPr>
              <w:t>Одновременный запуск FB01</w:t>
            </w:r>
          </w:p>
          <w:p w14:paraId="14ECA144" w14:textId="77777777" w:rsidR="006F5E51" w:rsidRPr="006E1124" w:rsidRDefault="006F5E51" w:rsidP="005811A5">
            <w:pPr>
              <w:spacing w:before="0"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2557" w:type="dxa"/>
            <w:hideMark/>
          </w:tcPr>
          <w:p w14:paraId="54F35C4F" w14:textId="77777777" w:rsidR="006F5E51" w:rsidRPr="006E1124" w:rsidRDefault="006F5E51" w:rsidP="005811A5">
            <w:pPr>
              <w:spacing w:before="0" w:after="0" w:line="240" w:lineRule="auto"/>
              <w:jc w:val="left"/>
              <w:rPr>
                <w:rFonts w:cs="Arial"/>
                <w:bCs/>
                <w:sz w:val="18"/>
                <w:szCs w:val="18"/>
              </w:rPr>
            </w:pPr>
            <w:r w:rsidRPr="006E1124">
              <w:rPr>
                <w:sz w:val="18"/>
                <w:szCs w:val="18"/>
              </w:rPr>
              <w:t>Запуск транзакции</w:t>
            </w:r>
          </w:p>
        </w:tc>
        <w:tc>
          <w:tcPr>
            <w:tcW w:w="1293" w:type="dxa"/>
            <w:shd w:val="clear" w:color="auto" w:fill="auto"/>
          </w:tcPr>
          <w:p w14:paraId="17291BCB" w14:textId="77777777" w:rsidR="006F5E51" w:rsidRPr="006E1124" w:rsidRDefault="006F5E51" w:rsidP="005811A5">
            <w:pPr>
              <w:spacing w:before="0" w:after="0"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6E1124">
              <w:rPr>
                <w:sz w:val="18"/>
                <w:szCs w:val="18"/>
              </w:rPr>
              <w:t>0.159</w:t>
            </w:r>
          </w:p>
        </w:tc>
        <w:tc>
          <w:tcPr>
            <w:tcW w:w="1293" w:type="dxa"/>
            <w:shd w:val="clear" w:color="auto" w:fill="auto"/>
          </w:tcPr>
          <w:p w14:paraId="1F1BED1A" w14:textId="77777777" w:rsidR="006F5E51" w:rsidRPr="006E1124" w:rsidRDefault="006F5E51" w:rsidP="005811A5">
            <w:pPr>
              <w:spacing w:before="0"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 w:rsidRPr="006E1124">
              <w:rPr>
                <w:sz w:val="18"/>
                <w:szCs w:val="18"/>
              </w:rPr>
              <w:t>0.113</w:t>
            </w:r>
          </w:p>
        </w:tc>
        <w:tc>
          <w:tcPr>
            <w:tcW w:w="1293" w:type="dxa"/>
          </w:tcPr>
          <w:p w14:paraId="0D63B452" w14:textId="77777777" w:rsidR="006F5E51" w:rsidRPr="006E1124" w:rsidRDefault="006F5E51" w:rsidP="005811A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727CF6">
              <w:rPr>
                <w:sz w:val="18"/>
                <w:szCs w:val="18"/>
              </w:rPr>
              <w:t>0.083</w:t>
            </w:r>
          </w:p>
        </w:tc>
        <w:tc>
          <w:tcPr>
            <w:tcW w:w="1293" w:type="dxa"/>
          </w:tcPr>
          <w:p w14:paraId="45097845" w14:textId="77777777" w:rsidR="006F5E51" w:rsidRPr="006E1124" w:rsidRDefault="006F5E51" w:rsidP="005811A5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7C5A80">
              <w:rPr>
                <w:sz w:val="18"/>
                <w:szCs w:val="18"/>
              </w:rPr>
              <w:t>0.121</w:t>
            </w:r>
          </w:p>
        </w:tc>
        <w:tc>
          <w:tcPr>
            <w:tcW w:w="1293" w:type="dxa"/>
            <w:hideMark/>
          </w:tcPr>
          <w:p w14:paraId="1757B7AD" w14:textId="77777777" w:rsidR="006F5E51" w:rsidRPr="006E1124" w:rsidRDefault="006F5E51" w:rsidP="005811A5">
            <w:pPr>
              <w:spacing w:before="0"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 w:rsidRPr="006E1124">
              <w:rPr>
                <w:sz w:val="18"/>
                <w:szCs w:val="18"/>
              </w:rPr>
              <w:t>0.2</w:t>
            </w:r>
          </w:p>
        </w:tc>
        <w:tc>
          <w:tcPr>
            <w:tcW w:w="1294" w:type="dxa"/>
          </w:tcPr>
          <w:p w14:paraId="1B2E1BB3" w14:textId="77777777" w:rsidR="006F5E51" w:rsidRPr="006E1124" w:rsidRDefault="006F5E51" w:rsidP="005811A5">
            <w:pPr>
              <w:spacing w:before="0" w:after="0" w:line="240" w:lineRule="auto"/>
              <w:jc w:val="center"/>
              <w:rPr>
                <w:rFonts w:cs="Arial"/>
                <w:bCs/>
                <w:sz w:val="18"/>
                <w:szCs w:val="18"/>
              </w:rPr>
            </w:pPr>
            <w:r w:rsidRPr="006E1124">
              <w:rPr>
                <w:sz w:val="18"/>
                <w:szCs w:val="18"/>
              </w:rPr>
              <w:t>0.2</w:t>
            </w:r>
          </w:p>
        </w:tc>
      </w:tr>
    </w:tbl>
    <w:p w14:paraId="30106115" w14:textId="77777777" w:rsidR="006F5E51" w:rsidRPr="006F5E51" w:rsidRDefault="006F5E51" w:rsidP="006F5E51"/>
    <w:sectPr w:rsidR="006F5E51" w:rsidRPr="006F5E51" w:rsidSect="00614A14">
      <w:headerReference w:type="first" r:id="rId11"/>
      <w:pgSz w:w="11906" w:h="16838" w:code="9"/>
      <w:pgMar w:top="1701" w:right="1418" w:bottom="1701" w:left="1134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DF116" w14:textId="77777777" w:rsidR="0013284D" w:rsidRDefault="0013284D" w:rsidP="00A47592">
      <w:pPr>
        <w:spacing w:after="0" w:line="240" w:lineRule="auto"/>
      </w:pPr>
      <w:r>
        <w:separator/>
      </w:r>
    </w:p>
    <w:p w14:paraId="3A369EC0" w14:textId="77777777" w:rsidR="0013284D" w:rsidRDefault="0013284D"/>
  </w:endnote>
  <w:endnote w:type="continuationSeparator" w:id="0">
    <w:p w14:paraId="11025C6B" w14:textId="77777777" w:rsidR="0013284D" w:rsidRDefault="0013284D" w:rsidP="00A47592">
      <w:pPr>
        <w:spacing w:after="0" w:line="240" w:lineRule="auto"/>
      </w:pPr>
      <w:r>
        <w:continuationSeparator/>
      </w:r>
    </w:p>
    <w:p w14:paraId="22A02B6C" w14:textId="77777777" w:rsidR="0013284D" w:rsidRDefault="0013284D"/>
  </w:endnote>
  <w:endnote w:type="continuationNotice" w:id="1">
    <w:p w14:paraId="440BE545" w14:textId="77777777" w:rsidR="0013284D" w:rsidRDefault="0013284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T Sans">
    <w:altName w:val="Arial"/>
    <w:charset w:val="CC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Grande CY">
    <w:charset w:val="59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E840C" w14:textId="77777777" w:rsidR="0013284D" w:rsidRDefault="0013284D" w:rsidP="002557C4">
      <w:pPr>
        <w:spacing w:after="0" w:line="240" w:lineRule="auto"/>
      </w:pPr>
      <w:r>
        <w:separator/>
      </w:r>
    </w:p>
  </w:footnote>
  <w:footnote w:type="continuationSeparator" w:id="0">
    <w:p w14:paraId="419F6527" w14:textId="77777777" w:rsidR="0013284D" w:rsidRDefault="0013284D" w:rsidP="00A47592">
      <w:pPr>
        <w:spacing w:after="0" w:line="240" w:lineRule="auto"/>
      </w:pPr>
      <w:r>
        <w:continuationSeparator/>
      </w:r>
    </w:p>
    <w:p w14:paraId="1AF85E4A" w14:textId="77777777" w:rsidR="0013284D" w:rsidRDefault="0013284D"/>
  </w:footnote>
  <w:footnote w:type="continuationNotice" w:id="1">
    <w:p w14:paraId="291CB456" w14:textId="77777777" w:rsidR="0013284D" w:rsidRDefault="0013284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E56D" w14:textId="3E75E5A7" w:rsidR="009B152D" w:rsidRPr="002919EC" w:rsidRDefault="0013284D" w:rsidP="002919EC">
    <w:pPr>
      <w:pStyle w:val="a5"/>
    </w:pPr>
    <w:sdt>
      <w:sdtPr>
        <w:id w:val="1870714930"/>
        <w:docPartObj>
          <w:docPartGallery w:val="Page Numbers (Top of Page)"/>
          <w:docPartUnique/>
        </w:docPartObj>
      </w:sdtPr>
      <w:sdtEndPr/>
      <w:sdtContent>
        <w:sdt>
          <w:sdtPr>
            <w:id w:val="1638986830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id w:val="-1317419181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9B152D">
                  <w:rPr>
                    <w:noProof/>
                  </w:rPr>
                  <w:fldChar w:fldCharType="begin"/>
                </w:r>
                <w:r w:rsidR="009B152D">
                  <w:rPr>
                    <w:noProof/>
                  </w:rPr>
                  <w:instrText xml:space="preserve"> STYLEREF  "Заголовок 1;Раздел" \l  \* MERGEFORMAT </w:instrText>
                </w:r>
                <w:r w:rsidR="009B152D">
                  <w:rPr>
                    <w:noProof/>
                  </w:rPr>
                  <w:fldChar w:fldCharType="separate"/>
                </w:r>
                <w:r w:rsidR="009B152D">
                  <w:rPr>
                    <w:noProof/>
                  </w:rPr>
                  <w:t>Планируемые тесты</w:t>
                </w:r>
                <w:r w:rsidR="009B152D">
                  <w:rPr>
                    <w:noProof/>
                  </w:rPr>
                  <w:fldChar w:fldCharType="end"/>
                </w:r>
              </w:sdtContent>
            </w:sdt>
          </w:sdtContent>
        </w:sdt>
      </w:sdtContent>
    </w:sdt>
    <w:sdt>
      <w:sdtPr>
        <w:id w:val="437344524"/>
        <w:docPartObj>
          <w:docPartGallery w:val="Page Numbers (Top of Page)"/>
          <w:docPartUnique/>
        </w:docPartObj>
      </w:sdtPr>
      <w:sdtEndPr/>
      <w:sdtContent>
        <w:r w:rsidR="009B152D" w:rsidRPr="000A596F">
          <w:tab/>
        </w:r>
        <w:r w:rsidR="009B152D">
          <w:fldChar w:fldCharType="begin"/>
        </w:r>
        <w:r w:rsidR="009B152D">
          <w:instrText>PAGE</w:instrText>
        </w:r>
        <w:r w:rsidR="009B152D" w:rsidRPr="006575A1">
          <w:instrText xml:space="preserve">   \* </w:instrText>
        </w:r>
        <w:r w:rsidR="009B152D">
          <w:instrText>MERGEFORMAT</w:instrText>
        </w:r>
        <w:r w:rsidR="009B152D">
          <w:fldChar w:fldCharType="separate"/>
        </w:r>
        <w:r w:rsidR="009B152D">
          <w:rPr>
            <w:noProof/>
          </w:rPr>
          <w:t>27</w:t>
        </w:r>
        <w:r w:rsidR="009B152D"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</w:abstractNum>
  <w:abstractNum w:abstractNumId="2" w15:restartNumberingAfterBreak="0">
    <w:nsid w:val="07B97BB7"/>
    <w:multiLevelType w:val="hybridMultilevel"/>
    <w:tmpl w:val="D70EB52E"/>
    <w:lvl w:ilvl="0" w:tplc="E9D057EA">
      <w:start w:val="1"/>
      <w:numFmt w:val="decimal"/>
      <w:pStyle w:val="4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858F6"/>
    <w:multiLevelType w:val="multilevel"/>
    <w:tmpl w:val="18CEFDB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F70355D"/>
    <w:multiLevelType w:val="hybridMultilevel"/>
    <w:tmpl w:val="DDACB294"/>
    <w:lvl w:ilvl="0" w:tplc="85E63C34">
      <w:start w:val="1"/>
      <w:numFmt w:val="bullet"/>
      <w:pStyle w:val="-2"/>
      <w:lvlText w:val=""/>
      <w:lvlJc w:val="left"/>
      <w:pPr>
        <w:ind w:left="814" w:hanging="360"/>
      </w:pPr>
      <w:rPr>
        <w:rFonts w:ascii="Wingdings 2" w:hAnsi="Wingdings 2" w:hint="default"/>
        <w:color w:val="auto"/>
        <w:position w:val="-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6618DC"/>
    <w:multiLevelType w:val="hybridMultilevel"/>
    <w:tmpl w:val="CC7C411E"/>
    <w:lvl w:ilvl="0" w:tplc="E2F8F5E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93C8B"/>
    <w:multiLevelType w:val="multilevel"/>
    <w:tmpl w:val="B7C80554"/>
    <w:styleLink w:val="Outlin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92258F"/>
    <w:multiLevelType w:val="multilevel"/>
    <w:tmpl w:val="300497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9F0411"/>
    <w:multiLevelType w:val="hybridMultilevel"/>
    <w:tmpl w:val="3FFAD9DC"/>
    <w:lvl w:ilvl="0" w:tplc="07188C10">
      <w:start w:val="1"/>
      <w:numFmt w:val="decimal"/>
      <w:lvlText w:val="%1."/>
      <w:lvlJc w:val="left"/>
      <w:pPr>
        <w:ind w:left="720" w:hanging="360"/>
      </w:pPr>
      <w:rPr>
        <w:rFonts w:ascii="PT Sans" w:hAnsi="PT San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10AE8"/>
    <w:multiLevelType w:val="hybridMultilevel"/>
    <w:tmpl w:val="F8349640"/>
    <w:lvl w:ilvl="0" w:tplc="183ACBF4">
      <w:start w:val="1"/>
      <w:numFmt w:val="bullet"/>
      <w:pStyle w:val="-1"/>
      <w:lvlText w:val=""/>
      <w:lvlJc w:val="left"/>
      <w:pPr>
        <w:ind w:left="360" w:hanging="360"/>
      </w:pPr>
      <w:rPr>
        <w:rFonts w:ascii="Wingdings 2" w:hAnsi="Wingdings 2" w:hint="default"/>
        <w:color w:val="auto"/>
        <w:position w:val="-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3047C"/>
    <w:multiLevelType w:val="hybridMultilevel"/>
    <w:tmpl w:val="90CA0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70A8A"/>
    <w:multiLevelType w:val="hybridMultilevel"/>
    <w:tmpl w:val="46BAC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835DF"/>
    <w:multiLevelType w:val="hybridMultilevel"/>
    <w:tmpl w:val="B1B88F22"/>
    <w:lvl w:ilvl="0" w:tplc="6F044E8E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5FB5775"/>
    <w:multiLevelType w:val="multilevel"/>
    <w:tmpl w:val="C14C0924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8707EFF"/>
    <w:multiLevelType w:val="hybridMultilevel"/>
    <w:tmpl w:val="96163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A16FE"/>
    <w:multiLevelType w:val="multilevel"/>
    <w:tmpl w:val="903E3FB4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none"/>
      <w:lvlText w:val="1.%3"/>
      <w:lvlJc w:val="left"/>
      <w:pPr>
        <w:ind w:left="360" w:hanging="360"/>
      </w:pPr>
    </w:lvl>
    <w:lvl w:ilvl="3">
      <w:start w:val="1"/>
      <w:numFmt w:val="decimal"/>
      <w:lvlText w:val="(%1.%2.%3.%4)"/>
      <w:lvlJc w:val="left"/>
      <w:pPr>
        <w:ind w:left="1440" w:hanging="360"/>
      </w:p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16" w15:restartNumberingAfterBreak="0">
    <w:nsid w:val="6B2006A0"/>
    <w:multiLevelType w:val="hybridMultilevel"/>
    <w:tmpl w:val="8432D99C"/>
    <w:lvl w:ilvl="0" w:tplc="DAA2FA52">
      <w:start w:val="1"/>
      <w:numFmt w:val="decimal"/>
      <w:pStyle w:val="-10"/>
      <w:lvlText w:val="%1."/>
      <w:lvlJc w:val="left"/>
      <w:pPr>
        <w:ind w:left="530" w:hanging="360"/>
      </w:pPr>
      <w:rPr>
        <w:rFonts w:hint="default"/>
        <w:color w:val="auto"/>
        <w:position w:val="-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E0171"/>
    <w:multiLevelType w:val="hybridMultilevel"/>
    <w:tmpl w:val="3DB6F362"/>
    <w:lvl w:ilvl="0" w:tplc="07188C10">
      <w:start w:val="1"/>
      <w:numFmt w:val="decimal"/>
      <w:lvlText w:val="%1."/>
      <w:lvlJc w:val="left"/>
      <w:pPr>
        <w:ind w:left="720" w:hanging="360"/>
      </w:pPr>
      <w:rPr>
        <w:rFonts w:ascii="PT Sans" w:hAnsi="PT San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B6942"/>
    <w:multiLevelType w:val="hybridMultilevel"/>
    <w:tmpl w:val="94F62854"/>
    <w:lvl w:ilvl="0" w:tplc="4D74E42A">
      <w:start w:val="1"/>
      <w:numFmt w:val="bullet"/>
      <w:pStyle w:val="-11"/>
      <w:lvlText w:val=""/>
      <w:lvlJc w:val="left"/>
      <w:pPr>
        <w:ind w:left="530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949C5"/>
    <w:multiLevelType w:val="hybridMultilevel"/>
    <w:tmpl w:val="3DB6F362"/>
    <w:lvl w:ilvl="0" w:tplc="07188C10">
      <w:start w:val="1"/>
      <w:numFmt w:val="decimal"/>
      <w:lvlText w:val="%1."/>
      <w:lvlJc w:val="left"/>
      <w:pPr>
        <w:ind w:left="720" w:hanging="360"/>
      </w:pPr>
      <w:rPr>
        <w:rFonts w:ascii="PT Sans" w:hAnsi="PT San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92CB7"/>
    <w:multiLevelType w:val="multilevel"/>
    <w:tmpl w:val="3C04CF80"/>
    <w:styleLink w:val="WWNum5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F104E40"/>
    <w:multiLevelType w:val="multilevel"/>
    <w:tmpl w:val="4E163484"/>
    <w:styleLink w:val="WWNum3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8"/>
  </w:num>
  <w:num w:numId="3">
    <w:abstractNumId w:val="9"/>
  </w:num>
  <w:num w:numId="4">
    <w:abstractNumId w:val="4"/>
  </w:num>
  <w:num w:numId="5">
    <w:abstractNumId w:val="15"/>
  </w:num>
  <w:num w:numId="6">
    <w:abstractNumId w:val="21"/>
  </w:num>
  <w:num w:numId="7">
    <w:abstractNumId w:val="3"/>
  </w:num>
  <w:num w:numId="8">
    <w:abstractNumId w:val="13"/>
  </w:num>
  <w:num w:numId="9">
    <w:abstractNumId w:val="20"/>
  </w:num>
  <w:num w:numId="10">
    <w:abstractNumId w:val="2"/>
  </w:num>
  <w:num w:numId="11">
    <w:abstractNumId w:val="6"/>
  </w:num>
  <w:num w:numId="12">
    <w:abstractNumId w:val="16"/>
  </w:num>
  <w:num w:numId="13">
    <w:abstractNumId w:val="12"/>
  </w:num>
  <w:num w:numId="14">
    <w:abstractNumId w:val="11"/>
  </w:num>
  <w:num w:numId="15">
    <w:abstractNumId w:val="5"/>
  </w:num>
  <w:num w:numId="16">
    <w:abstractNumId w:val="14"/>
  </w:num>
  <w:num w:numId="17">
    <w:abstractNumId w:val="17"/>
  </w:num>
  <w:num w:numId="18">
    <w:abstractNumId w:val="10"/>
  </w:num>
  <w:num w:numId="19">
    <w:abstractNumId w:val="19"/>
  </w:num>
  <w:num w:numId="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autoHyphenation/>
  <w:drawingGridHorizontalSpacing w:val="108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98"/>
    <w:rsid w:val="00000317"/>
    <w:rsid w:val="000023E3"/>
    <w:rsid w:val="00002B41"/>
    <w:rsid w:val="00002DD3"/>
    <w:rsid w:val="00003109"/>
    <w:rsid w:val="000032C7"/>
    <w:rsid w:val="00003961"/>
    <w:rsid w:val="00003E2E"/>
    <w:rsid w:val="0000599C"/>
    <w:rsid w:val="00006822"/>
    <w:rsid w:val="000076D0"/>
    <w:rsid w:val="00007EB2"/>
    <w:rsid w:val="0001107F"/>
    <w:rsid w:val="000110AB"/>
    <w:rsid w:val="0001142E"/>
    <w:rsid w:val="00011642"/>
    <w:rsid w:val="00011DAF"/>
    <w:rsid w:val="0001247E"/>
    <w:rsid w:val="00012791"/>
    <w:rsid w:val="0001284C"/>
    <w:rsid w:val="00012C17"/>
    <w:rsid w:val="00012FA2"/>
    <w:rsid w:val="000131CE"/>
    <w:rsid w:val="000136A5"/>
    <w:rsid w:val="00014779"/>
    <w:rsid w:val="0001491F"/>
    <w:rsid w:val="00015249"/>
    <w:rsid w:val="00015414"/>
    <w:rsid w:val="0001556C"/>
    <w:rsid w:val="00016297"/>
    <w:rsid w:val="000172AE"/>
    <w:rsid w:val="00020C36"/>
    <w:rsid w:val="0002160E"/>
    <w:rsid w:val="00021907"/>
    <w:rsid w:val="00022C5A"/>
    <w:rsid w:val="00022D54"/>
    <w:rsid w:val="00023024"/>
    <w:rsid w:val="00023140"/>
    <w:rsid w:val="000236CB"/>
    <w:rsid w:val="0002385A"/>
    <w:rsid w:val="00023B89"/>
    <w:rsid w:val="0002431F"/>
    <w:rsid w:val="0002470F"/>
    <w:rsid w:val="00024738"/>
    <w:rsid w:val="00025539"/>
    <w:rsid w:val="00025C70"/>
    <w:rsid w:val="00025DD3"/>
    <w:rsid w:val="00026F79"/>
    <w:rsid w:val="00027A28"/>
    <w:rsid w:val="000304E3"/>
    <w:rsid w:val="0003124C"/>
    <w:rsid w:val="00031DD6"/>
    <w:rsid w:val="0003235A"/>
    <w:rsid w:val="0003238A"/>
    <w:rsid w:val="00032AB0"/>
    <w:rsid w:val="00032D06"/>
    <w:rsid w:val="000338E5"/>
    <w:rsid w:val="00033F72"/>
    <w:rsid w:val="00034ECF"/>
    <w:rsid w:val="00035204"/>
    <w:rsid w:val="0003530F"/>
    <w:rsid w:val="00035972"/>
    <w:rsid w:val="00036161"/>
    <w:rsid w:val="00036368"/>
    <w:rsid w:val="00036C73"/>
    <w:rsid w:val="00036E1C"/>
    <w:rsid w:val="00037B67"/>
    <w:rsid w:val="000408FF"/>
    <w:rsid w:val="00040B27"/>
    <w:rsid w:val="00040DAD"/>
    <w:rsid w:val="00040F2D"/>
    <w:rsid w:val="0004117F"/>
    <w:rsid w:val="00041C4E"/>
    <w:rsid w:val="000420CC"/>
    <w:rsid w:val="00043434"/>
    <w:rsid w:val="00043D74"/>
    <w:rsid w:val="00043F91"/>
    <w:rsid w:val="000457FE"/>
    <w:rsid w:val="00045DCB"/>
    <w:rsid w:val="00045E9B"/>
    <w:rsid w:val="000462EC"/>
    <w:rsid w:val="00047855"/>
    <w:rsid w:val="000479E7"/>
    <w:rsid w:val="000507D1"/>
    <w:rsid w:val="00050AEB"/>
    <w:rsid w:val="00052635"/>
    <w:rsid w:val="0005279C"/>
    <w:rsid w:val="00052E9B"/>
    <w:rsid w:val="00053D77"/>
    <w:rsid w:val="00055438"/>
    <w:rsid w:val="00055451"/>
    <w:rsid w:val="00055748"/>
    <w:rsid w:val="0005578F"/>
    <w:rsid w:val="00055A7E"/>
    <w:rsid w:val="000563F6"/>
    <w:rsid w:val="00056BE4"/>
    <w:rsid w:val="00056F43"/>
    <w:rsid w:val="00057332"/>
    <w:rsid w:val="000573F7"/>
    <w:rsid w:val="00057418"/>
    <w:rsid w:val="0005750B"/>
    <w:rsid w:val="00057E0A"/>
    <w:rsid w:val="00057EF4"/>
    <w:rsid w:val="00060258"/>
    <w:rsid w:val="00060FEF"/>
    <w:rsid w:val="00061A6C"/>
    <w:rsid w:val="00061D5D"/>
    <w:rsid w:val="0006288C"/>
    <w:rsid w:val="00064AEC"/>
    <w:rsid w:val="00064B84"/>
    <w:rsid w:val="0006523F"/>
    <w:rsid w:val="00065438"/>
    <w:rsid w:val="000656F6"/>
    <w:rsid w:val="000662A4"/>
    <w:rsid w:val="00066ECF"/>
    <w:rsid w:val="00066FC9"/>
    <w:rsid w:val="00067645"/>
    <w:rsid w:val="0006782D"/>
    <w:rsid w:val="00070F6F"/>
    <w:rsid w:val="00071111"/>
    <w:rsid w:val="00071154"/>
    <w:rsid w:val="00071EDD"/>
    <w:rsid w:val="00072807"/>
    <w:rsid w:val="00072886"/>
    <w:rsid w:val="00072BEF"/>
    <w:rsid w:val="00073702"/>
    <w:rsid w:val="000742D5"/>
    <w:rsid w:val="0007478E"/>
    <w:rsid w:val="00074FE0"/>
    <w:rsid w:val="0007503A"/>
    <w:rsid w:val="000754E7"/>
    <w:rsid w:val="00076281"/>
    <w:rsid w:val="00077190"/>
    <w:rsid w:val="00077436"/>
    <w:rsid w:val="000775E1"/>
    <w:rsid w:val="00080566"/>
    <w:rsid w:val="0008116A"/>
    <w:rsid w:val="00081325"/>
    <w:rsid w:val="000816FD"/>
    <w:rsid w:val="00081B4B"/>
    <w:rsid w:val="00081D75"/>
    <w:rsid w:val="00082093"/>
    <w:rsid w:val="00082120"/>
    <w:rsid w:val="000848B2"/>
    <w:rsid w:val="00084DC5"/>
    <w:rsid w:val="00085565"/>
    <w:rsid w:val="00086B71"/>
    <w:rsid w:val="00087372"/>
    <w:rsid w:val="00087C5A"/>
    <w:rsid w:val="00090BAD"/>
    <w:rsid w:val="00091648"/>
    <w:rsid w:val="00092EA2"/>
    <w:rsid w:val="0009363F"/>
    <w:rsid w:val="000937E9"/>
    <w:rsid w:val="00094C9C"/>
    <w:rsid w:val="0009525A"/>
    <w:rsid w:val="000954B9"/>
    <w:rsid w:val="0009566A"/>
    <w:rsid w:val="00095E51"/>
    <w:rsid w:val="00096474"/>
    <w:rsid w:val="0009659A"/>
    <w:rsid w:val="000965E1"/>
    <w:rsid w:val="00096D1D"/>
    <w:rsid w:val="00096EAF"/>
    <w:rsid w:val="000A08B3"/>
    <w:rsid w:val="000A17D0"/>
    <w:rsid w:val="000A194B"/>
    <w:rsid w:val="000A1991"/>
    <w:rsid w:val="000A2551"/>
    <w:rsid w:val="000A26FC"/>
    <w:rsid w:val="000A3F9E"/>
    <w:rsid w:val="000A4C1A"/>
    <w:rsid w:val="000A4DC6"/>
    <w:rsid w:val="000A596F"/>
    <w:rsid w:val="000A65CA"/>
    <w:rsid w:val="000A6600"/>
    <w:rsid w:val="000A6795"/>
    <w:rsid w:val="000A6A13"/>
    <w:rsid w:val="000A6BD4"/>
    <w:rsid w:val="000A7095"/>
    <w:rsid w:val="000A726F"/>
    <w:rsid w:val="000A7576"/>
    <w:rsid w:val="000A7CB0"/>
    <w:rsid w:val="000A7F31"/>
    <w:rsid w:val="000B014C"/>
    <w:rsid w:val="000B083A"/>
    <w:rsid w:val="000B0A8B"/>
    <w:rsid w:val="000B0AE0"/>
    <w:rsid w:val="000B0B2C"/>
    <w:rsid w:val="000B1477"/>
    <w:rsid w:val="000B22C5"/>
    <w:rsid w:val="000B29C2"/>
    <w:rsid w:val="000B336D"/>
    <w:rsid w:val="000B3DE6"/>
    <w:rsid w:val="000B3E40"/>
    <w:rsid w:val="000B4FA9"/>
    <w:rsid w:val="000B727A"/>
    <w:rsid w:val="000B7495"/>
    <w:rsid w:val="000C27DA"/>
    <w:rsid w:val="000C32DA"/>
    <w:rsid w:val="000C3578"/>
    <w:rsid w:val="000C3665"/>
    <w:rsid w:val="000C47F9"/>
    <w:rsid w:val="000C49B2"/>
    <w:rsid w:val="000C581B"/>
    <w:rsid w:val="000C5A8D"/>
    <w:rsid w:val="000C673A"/>
    <w:rsid w:val="000C6774"/>
    <w:rsid w:val="000C6885"/>
    <w:rsid w:val="000C6AC1"/>
    <w:rsid w:val="000C731C"/>
    <w:rsid w:val="000D03C3"/>
    <w:rsid w:val="000D03ED"/>
    <w:rsid w:val="000D06A4"/>
    <w:rsid w:val="000D15E4"/>
    <w:rsid w:val="000D1742"/>
    <w:rsid w:val="000D314C"/>
    <w:rsid w:val="000D40A6"/>
    <w:rsid w:val="000D4844"/>
    <w:rsid w:val="000D4BCD"/>
    <w:rsid w:val="000D4D67"/>
    <w:rsid w:val="000D4E62"/>
    <w:rsid w:val="000D54EA"/>
    <w:rsid w:val="000D626E"/>
    <w:rsid w:val="000D7176"/>
    <w:rsid w:val="000D7199"/>
    <w:rsid w:val="000D75E6"/>
    <w:rsid w:val="000D7950"/>
    <w:rsid w:val="000D7A3A"/>
    <w:rsid w:val="000E06FD"/>
    <w:rsid w:val="000E0EDD"/>
    <w:rsid w:val="000E10ED"/>
    <w:rsid w:val="000E125C"/>
    <w:rsid w:val="000E12A7"/>
    <w:rsid w:val="000E13CF"/>
    <w:rsid w:val="000E335F"/>
    <w:rsid w:val="000E4AEB"/>
    <w:rsid w:val="000E4E70"/>
    <w:rsid w:val="000E50B3"/>
    <w:rsid w:val="000E61AF"/>
    <w:rsid w:val="000E77F2"/>
    <w:rsid w:val="000E77F8"/>
    <w:rsid w:val="000E7845"/>
    <w:rsid w:val="000E78EC"/>
    <w:rsid w:val="000E7AE3"/>
    <w:rsid w:val="000E7C16"/>
    <w:rsid w:val="000E7EB7"/>
    <w:rsid w:val="000F0EFF"/>
    <w:rsid w:val="000F1AF6"/>
    <w:rsid w:val="000F2289"/>
    <w:rsid w:val="000F27C0"/>
    <w:rsid w:val="000F2EA6"/>
    <w:rsid w:val="000F3711"/>
    <w:rsid w:val="000F464F"/>
    <w:rsid w:val="000F47D4"/>
    <w:rsid w:val="000F48C9"/>
    <w:rsid w:val="000F4A88"/>
    <w:rsid w:val="000F59F6"/>
    <w:rsid w:val="000F5D0A"/>
    <w:rsid w:val="001009C2"/>
    <w:rsid w:val="00101C3C"/>
    <w:rsid w:val="00102907"/>
    <w:rsid w:val="00102B0A"/>
    <w:rsid w:val="00103140"/>
    <w:rsid w:val="00103ACA"/>
    <w:rsid w:val="00104A16"/>
    <w:rsid w:val="00105DFC"/>
    <w:rsid w:val="00105E00"/>
    <w:rsid w:val="00105E1B"/>
    <w:rsid w:val="00105FAE"/>
    <w:rsid w:val="001060CC"/>
    <w:rsid w:val="00106369"/>
    <w:rsid w:val="00106663"/>
    <w:rsid w:val="00107C39"/>
    <w:rsid w:val="00110487"/>
    <w:rsid w:val="001106E3"/>
    <w:rsid w:val="00110B61"/>
    <w:rsid w:val="00110BA3"/>
    <w:rsid w:val="00110E6B"/>
    <w:rsid w:val="00111515"/>
    <w:rsid w:val="00111C0F"/>
    <w:rsid w:val="0011238F"/>
    <w:rsid w:val="00112B21"/>
    <w:rsid w:val="00112B86"/>
    <w:rsid w:val="00112F16"/>
    <w:rsid w:val="00113471"/>
    <w:rsid w:val="00113F40"/>
    <w:rsid w:val="0011485D"/>
    <w:rsid w:val="001165F6"/>
    <w:rsid w:val="0011685D"/>
    <w:rsid w:val="001168E2"/>
    <w:rsid w:val="00116A09"/>
    <w:rsid w:val="00116CE2"/>
    <w:rsid w:val="001171ED"/>
    <w:rsid w:val="00117AF2"/>
    <w:rsid w:val="00117F7C"/>
    <w:rsid w:val="0012088D"/>
    <w:rsid w:val="00120BA2"/>
    <w:rsid w:val="001213A4"/>
    <w:rsid w:val="00121A2E"/>
    <w:rsid w:val="00122541"/>
    <w:rsid w:val="00122911"/>
    <w:rsid w:val="00122F19"/>
    <w:rsid w:val="001238B6"/>
    <w:rsid w:val="001239B0"/>
    <w:rsid w:val="001256D6"/>
    <w:rsid w:val="00126AD8"/>
    <w:rsid w:val="00126E64"/>
    <w:rsid w:val="0012708C"/>
    <w:rsid w:val="00127F7C"/>
    <w:rsid w:val="0013023C"/>
    <w:rsid w:val="001307B1"/>
    <w:rsid w:val="001307B5"/>
    <w:rsid w:val="00130A99"/>
    <w:rsid w:val="00130AB9"/>
    <w:rsid w:val="00130D51"/>
    <w:rsid w:val="00130E39"/>
    <w:rsid w:val="00131EC1"/>
    <w:rsid w:val="0013284D"/>
    <w:rsid w:val="00132C86"/>
    <w:rsid w:val="001339A2"/>
    <w:rsid w:val="00133A40"/>
    <w:rsid w:val="00133ACE"/>
    <w:rsid w:val="00133D33"/>
    <w:rsid w:val="00134EEC"/>
    <w:rsid w:val="00135A6F"/>
    <w:rsid w:val="00135B61"/>
    <w:rsid w:val="00135F7B"/>
    <w:rsid w:val="00135FC5"/>
    <w:rsid w:val="00136086"/>
    <w:rsid w:val="00136A59"/>
    <w:rsid w:val="00136B75"/>
    <w:rsid w:val="00136CD0"/>
    <w:rsid w:val="00136DAB"/>
    <w:rsid w:val="001371CA"/>
    <w:rsid w:val="00137333"/>
    <w:rsid w:val="001376CB"/>
    <w:rsid w:val="00137BA5"/>
    <w:rsid w:val="001404D4"/>
    <w:rsid w:val="00140E2B"/>
    <w:rsid w:val="0014125D"/>
    <w:rsid w:val="001414A8"/>
    <w:rsid w:val="001429DA"/>
    <w:rsid w:val="00142F72"/>
    <w:rsid w:val="0014396F"/>
    <w:rsid w:val="00143B34"/>
    <w:rsid w:val="00143ED6"/>
    <w:rsid w:val="00145827"/>
    <w:rsid w:val="001477B1"/>
    <w:rsid w:val="00147A01"/>
    <w:rsid w:val="00147B34"/>
    <w:rsid w:val="00150B28"/>
    <w:rsid w:val="00150B9A"/>
    <w:rsid w:val="00151A6E"/>
    <w:rsid w:val="00151BB2"/>
    <w:rsid w:val="0015219C"/>
    <w:rsid w:val="00152B4D"/>
    <w:rsid w:val="0015353B"/>
    <w:rsid w:val="00153882"/>
    <w:rsid w:val="00153D67"/>
    <w:rsid w:val="00154555"/>
    <w:rsid w:val="00154EC7"/>
    <w:rsid w:val="00155087"/>
    <w:rsid w:val="0015520A"/>
    <w:rsid w:val="00160175"/>
    <w:rsid w:val="001605EC"/>
    <w:rsid w:val="00160929"/>
    <w:rsid w:val="00160BEB"/>
    <w:rsid w:val="00160C62"/>
    <w:rsid w:val="001626C5"/>
    <w:rsid w:val="00162A8C"/>
    <w:rsid w:val="00162F96"/>
    <w:rsid w:val="00162FE8"/>
    <w:rsid w:val="0016301B"/>
    <w:rsid w:val="00163C55"/>
    <w:rsid w:val="00164C0A"/>
    <w:rsid w:val="0016518F"/>
    <w:rsid w:val="001651E2"/>
    <w:rsid w:val="001652EC"/>
    <w:rsid w:val="00165CF5"/>
    <w:rsid w:val="001663C8"/>
    <w:rsid w:val="00166491"/>
    <w:rsid w:val="00166920"/>
    <w:rsid w:val="00167477"/>
    <w:rsid w:val="00167654"/>
    <w:rsid w:val="0016791B"/>
    <w:rsid w:val="00167942"/>
    <w:rsid w:val="001679FB"/>
    <w:rsid w:val="00167B34"/>
    <w:rsid w:val="00170A79"/>
    <w:rsid w:val="0017125A"/>
    <w:rsid w:val="001714B6"/>
    <w:rsid w:val="001739F1"/>
    <w:rsid w:val="00173F65"/>
    <w:rsid w:val="00174112"/>
    <w:rsid w:val="0017483C"/>
    <w:rsid w:val="00174890"/>
    <w:rsid w:val="00174CC2"/>
    <w:rsid w:val="00175032"/>
    <w:rsid w:val="00175295"/>
    <w:rsid w:val="0017681E"/>
    <w:rsid w:val="00176CF7"/>
    <w:rsid w:val="001808E2"/>
    <w:rsid w:val="00180BD1"/>
    <w:rsid w:val="00181626"/>
    <w:rsid w:val="00181C7E"/>
    <w:rsid w:val="001831F5"/>
    <w:rsid w:val="0018409A"/>
    <w:rsid w:val="00184535"/>
    <w:rsid w:val="001847D6"/>
    <w:rsid w:val="001848E6"/>
    <w:rsid w:val="0018579E"/>
    <w:rsid w:val="00185E97"/>
    <w:rsid w:val="00187963"/>
    <w:rsid w:val="00187F00"/>
    <w:rsid w:val="0019098D"/>
    <w:rsid w:val="001918DA"/>
    <w:rsid w:val="00191A37"/>
    <w:rsid w:val="00191BB3"/>
    <w:rsid w:val="00191F71"/>
    <w:rsid w:val="00191F7E"/>
    <w:rsid w:val="00192CA3"/>
    <w:rsid w:val="00193A34"/>
    <w:rsid w:val="00194EC2"/>
    <w:rsid w:val="00195557"/>
    <w:rsid w:val="001958AE"/>
    <w:rsid w:val="00196391"/>
    <w:rsid w:val="00196FDF"/>
    <w:rsid w:val="00197CCF"/>
    <w:rsid w:val="001A1166"/>
    <w:rsid w:val="001A1477"/>
    <w:rsid w:val="001A22E7"/>
    <w:rsid w:val="001A2457"/>
    <w:rsid w:val="001A280E"/>
    <w:rsid w:val="001A28FF"/>
    <w:rsid w:val="001A2A7B"/>
    <w:rsid w:val="001A2B60"/>
    <w:rsid w:val="001A2BF2"/>
    <w:rsid w:val="001A33FD"/>
    <w:rsid w:val="001A383A"/>
    <w:rsid w:val="001A3EFC"/>
    <w:rsid w:val="001A4065"/>
    <w:rsid w:val="001A419F"/>
    <w:rsid w:val="001A436D"/>
    <w:rsid w:val="001A4D8F"/>
    <w:rsid w:val="001A650D"/>
    <w:rsid w:val="001A651F"/>
    <w:rsid w:val="001A65DF"/>
    <w:rsid w:val="001A6667"/>
    <w:rsid w:val="001A7AD4"/>
    <w:rsid w:val="001B0B2E"/>
    <w:rsid w:val="001B0F17"/>
    <w:rsid w:val="001B1453"/>
    <w:rsid w:val="001B1B98"/>
    <w:rsid w:val="001B1FB2"/>
    <w:rsid w:val="001B237B"/>
    <w:rsid w:val="001B330C"/>
    <w:rsid w:val="001B33D3"/>
    <w:rsid w:val="001B486E"/>
    <w:rsid w:val="001B527B"/>
    <w:rsid w:val="001B552A"/>
    <w:rsid w:val="001B6898"/>
    <w:rsid w:val="001B6EA4"/>
    <w:rsid w:val="001B717E"/>
    <w:rsid w:val="001B7A2B"/>
    <w:rsid w:val="001C043A"/>
    <w:rsid w:val="001C0890"/>
    <w:rsid w:val="001C0A72"/>
    <w:rsid w:val="001C2CB9"/>
    <w:rsid w:val="001C4E7B"/>
    <w:rsid w:val="001C4E80"/>
    <w:rsid w:val="001C60E6"/>
    <w:rsid w:val="001C63F2"/>
    <w:rsid w:val="001C64A2"/>
    <w:rsid w:val="001C6DD2"/>
    <w:rsid w:val="001C7AD1"/>
    <w:rsid w:val="001D03B9"/>
    <w:rsid w:val="001D05AB"/>
    <w:rsid w:val="001D0743"/>
    <w:rsid w:val="001D080D"/>
    <w:rsid w:val="001D0A56"/>
    <w:rsid w:val="001D1746"/>
    <w:rsid w:val="001D1D20"/>
    <w:rsid w:val="001D1EEE"/>
    <w:rsid w:val="001D2810"/>
    <w:rsid w:val="001D28A7"/>
    <w:rsid w:val="001D2B8D"/>
    <w:rsid w:val="001D2FD8"/>
    <w:rsid w:val="001D3A08"/>
    <w:rsid w:val="001D3B73"/>
    <w:rsid w:val="001D6147"/>
    <w:rsid w:val="001D67E6"/>
    <w:rsid w:val="001D6895"/>
    <w:rsid w:val="001D751E"/>
    <w:rsid w:val="001D763F"/>
    <w:rsid w:val="001D7DC9"/>
    <w:rsid w:val="001E0405"/>
    <w:rsid w:val="001E0480"/>
    <w:rsid w:val="001E1815"/>
    <w:rsid w:val="001E1CC2"/>
    <w:rsid w:val="001E207B"/>
    <w:rsid w:val="001E25FA"/>
    <w:rsid w:val="001E36C9"/>
    <w:rsid w:val="001E50DE"/>
    <w:rsid w:val="001E55DC"/>
    <w:rsid w:val="001E5B9E"/>
    <w:rsid w:val="001E6161"/>
    <w:rsid w:val="001E6DBB"/>
    <w:rsid w:val="001E6DC9"/>
    <w:rsid w:val="001E7D7C"/>
    <w:rsid w:val="001F02E2"/>
    <w:rsid w:val="001F0594"/>
    <w:rsid w:val="001F08C5"/>
    <w:rsid w:val="001F0C33"/>
    <w:rsid w:val="001F0D6E"/>
    <w:rsid w:val="001F1273"/>
    <w:rsid w:val="001F12FE"/>
    <w:rsid w:val="001F1F80"/>
    <w:rsid w:val="001F2E2C"/>
    <w:rsid w:val="001F33BA"/>
    <w:rsid w:val="001F3984"/>
    <w:rsid w:val="001F4327"/>
    <w:rsid w:val="001F4FA6"/>
    <w:rsid w:val="001F5FD4"/>
    <w:rsid w:val="001F77A2"/>
    <w:rsid w:val="001F79EF"/>
    <w:rsid w:val="001F7F96"/>
    <w:rsid w:val="00200034"/>
    <w:rsid w:val="002003DD"/>
    <w:rsid w:val="00201005"/>
    <w:rsid w:val="002014A2"/>
    <w:rsid w:val="00202F21"/>
    <w:rsid w:val="002031B9"/>
    <w:rsid w:val="00203C76"/>
    <w:rsid w:val="002043A4"/>
    <w:rsid w:val="0020484E"/>
    <w:rsid w:val="00204AEB"/>
    <w:rsid w:val="00204C8B"/>
    <w:rsid w:val="0020549E"/>
    <w:rsid w:val="0020585B"/>
    <w:rsid w:val="00205D16"/>
    <w:rsid w:val="00205FD4"/>
    <w:rsid w:val="0020650D"/>
    <w:rsid w:val="00206F58"/>
    <w:rsid w:val="002071EE"/>
    <w:rsid w:val="002072FB"/>
    <w:rsid w:val="00207DE2"/>
    <w:rsid w:val="002100DD"/>
    <w:rsid w:val="00210282"/>
    <w:rsid w:val="00211309"/>
    <w:rsid w:val="0021195A"/>
    <w:rsid w:val="0021209C"/>
    <w:rsid w:val="00212F68"/>
    <w:rsid w:val="002139A6"/>
    <w:rsid w:val="00213D76"/>
    <w:rsid w:val="0021411F"/>
    <w:rsid w:val="002142A3"/>
    <w:rsid w:val="002152AF"/>
    <w:rsid w:val="00215683"/>
    <w:rsid w:val="00216C64"/>
    <w:rsid w:val="00217418"/>
    <w:rsid w:val="0021758E"/>
    <w:rsid w:val="002202D7"/>
    <w:rsid w:val="00221063"/>
    <w:rsid w:val="00221300"/>
    <w:rsid w:val="00222289"/>
    <w:rsid w:val="00222A7F"/>
    <w:rsid w:val="00222CB3"/>
    <w:rsid w:val="00222DD1"/>
    <w:rsid w:val="00222EB6"/>
    <w:rsid w:val="00223C51"/>
    <w:rsid w:val="002241A8"/>
    <w:rsid w:val="0022456B"/>
    <w:rsid w:val="00224ACC"/>
    <w:rsid w:val="00224AF2"/>
    <w:rsid w:val="00224E9D"/>
    <w:rsid w:val="002255AA"/>
    <w:rsid w:val="0022604C"/>
    <w:rsid w:val="00227500"/>
    <w:rsid w:val="00230525"/>
    <w:rsid w:val="00230832"/>
    <w:rsid w:val="002308A4"/>
    <w:rsid w:val="00231B82"/>
    <w:rsid w:val="00231FA3"/>
    <w:rsid w:val="002320D8"/>
    <w:rsid w:val="0023240C"/>
    <w:rsid w:val="00232B6D"/>
    <w:rsid w:val="0023455F"/>
    <w:rsid w:val="002358E2"/>
    <w:rsid w:val="002358F4"/>
    <w:rsid w:val="002361AE"/>
    <w:rsid w:val="002369B3"/>
    <w:rsid w:val="00237D11"/>
    <w:rsid w:val="0024149B"/>
    <w:rsid w:val="00241A4F"/>
    <w:rsid w:val="0024214A"/>
    <w:rsid w:val="00242218"/>
    <w:rsid w:val="0024236B"/>
    <w:rsid w:val="00242779"/>
    <w:rsid w:val="0024293A"/>
    <w:rsid w:val="00243BAE"/>
    <w:rsid w:val="002440FF"/>
    <w:rsid w:val="00244516"/>
    <w:rsid w:val="0024625A"/>
    <w:rsid w:val="002470E1"/>
    <w:rsid w:val="00247785"/>
    <w:rsid w:val="00247905"/>
    <w:rsid w:val="00247DFC"/>
    <w:rsid w:val="0025040B"/>
    <w:rsid w:val="00250673"/>
    <w:rsid w:val="0025176E"/>
    <w:rsid w:val="00251C9D"/>
    <w:rsid w:val="002526DD"/>
    <w:rsid w:val="00252AD1"/>
    <w:rsid w:val="00252FD5"/>
    <w:rsid w:val="00254045"/>
    <w:rsid w:val="00254064"/>
    <w:rsid w:val="00254C8C"/>
    <w:rsid w:val="002551A1"/>
    <w:rsid w:val="00255749"/>
    <w:rsid w:val="002557C4"/>
    <w:rsid w:val="00255AF9"/>
    <w:rsid w:val="00255D8E"/>
    <w:rsid w:val="00255FE0"/>
    <w:rsid w:val="002565E3"/>
    <w:rsid w:val="002569BE"/>
    <w:rsid w:val="00256DCA"/>
    <w:rsid w:val="00256EF6"/>
    <w:rsid w:val="0025711B"/>
    <w:rsid w:val="0025726E"/>
    <w:rsid w:val="00257484"/>
    <w:rsid w:val="002577F7"/>
    <w:rsid w:val="00257962"/>
    <w:rsid w:val="002604ED"/>
    <w:rsid w:val="002607E2"/>
    <w:rsid w:val="00260A1F"/>
    <w:rsid w:val="00260C8D"/>
    <w:rsid w:val="00261888"/>
    <w:rsid w:val="00261890"/>
    <w:rsid w:val="00262934"/>
    <w:rsid w:val="00262A00"/>
    <w:rsid w:val="00262C89"/>
    <w:rsid w:val="00263572"/>
    <w:rsid w:val="00264ADB"/>
    <w:rsid w:val="002658E0"/>
    <w:rsid w:val="00266A17"/>
    <w:rsid w:val="00267084"/>
    <w:rsid w:val="0026776F"/>
    <w:rsid w:val="00270A52"/>
    <w:rsid w:val="00270B59"/>
    <w:rsid w:val="002713FF"/>
    <w:rsid w:val="002726C3"/>
    <w:rsid w:val="00273143"/>
    <w:rsid w:val="002732DF"/>
    <w:rsid w:val="002735A8"/>
    <w:rsid w:val="0027377C"/>
    <w:rsid w:val="00273784"/>
    <w:rsid w:val="00273D5D"/>
    <w:rsid w:val="0027747E"/>
    <w:rsid w:val="00280E1D"/>
    <w:rsid w:val="00282A56"/>
    <w:rsid w:val="002832D7"/>
    <w:rsid w:val="0028364F"/>
    <w:rsid w:val="00283D05"/>
    <w:rsid w:val="00284B3A"/>
    <w:rsid w:val="00284EF6"/>
    <w:rsid w:val="00285185"/>
    <w:rsid w:val="00285DB5"/>
    <w:rsid w:val="00286353"/>
    <w:rsid w:val="002866E0"/>
    <w:rsid w:val="0028673E"/>
    <w:rsid w:val="00287DEA"/>
    <w:rsid w:val="0029038D"/>
    <w:rsid w:val="002903BE"/>
    <w:rsid w:val="0029066E"/>
    <w:rsid w:val="00290A96"/>
    <w:rsid w:val="0029148B"/>
    <w:rsid w:val="00291617"/>
    <w:rsid w:val="002919EC"/>
    <w:rsid w:val="00291D42"/>
    <w:rsid w:val="00292886"/>
    <w:rsid w:val="002930CC"/>
    <w:rsid w:val="00293117"/>
    <w:rsid w:val="00294137"/>
    <w:rsid w:val="00294434"/>
    <w:rsid w:val="002945A3"/>
    <w:rsid w:val="0029511B"/>
    <w:rsid w:val="002951C4"/>
    <w:rsid w:val="002966E6"/>
    <w:rsid w:val="00296854"/>
    <w:rsid w:val="00296DF1"/>
    <w:rsid w:val="00297142"/>
    <w:rsid w:val="002A15DD"/>
    <w:rsid w:val="002A180C"/>
    <w:rsid w:val="002A1E60"/>
    <w:rsid w:val="002A2165"/>
    <w:rsid w:val="002A23DE"/>
    <w:rsid w:val="002A2CED"/>
    <w:rsid w:val="002A3148"/>
    <w:rsid w:val="002A370E"/>
    <w:rsid w:val="002A3A46"/>
    <w:rsid w:val="002A3CCD"/>
    <w:rsid w:val="002A40B5"/>
    <w:rsid w:val="002A4AE9"/>
    <w:rsid w:val="002A58D9"/>
    <w:rsid w:val="002A5A3F"/>
    <w:rsid w:val="002A63F2"/>
    <w:rsid w:val="002A6E2B"/>
    <w:rsid w:val="002A6F93"/>
    <w:rsid w:val="002A7B03"/>
    <w:rsid w:val="002B11C1"/>
    <w:rsid w:val="002B12B2"/>
    <w:rsid w:val="002B1959"/>
    <w:rsid w:val="002B27EF"/>
    <w:rsid w:val="002B280B"/>
    <w:rsid w:val="002B2B41"/>
    <w:rsid w:val="002B3326"/>
    <w:rsid w:val="002B365B"/>
    <w:rsid w:val="002B444B"/>
    <w:rsid w:val="002B4966"/>
    <w:rsid w:val="002B4D85"/>
    <w:rsid w:val="002B5587"/>
    <w:rsid w:val="002B56EA"/>
    <w:rsid w:val="002B5B77"/>
    <w:rsid w:val="002B5CEA"/>
    <w:rsid w:val="002B6741"/>
    <w:rsid w:val="002B6A1E"/>
    <w:rsid w:val="002B6A6B"/>
    <w:rsid w:val="002B6B4C"/>
    <w:rsid w:val="002B6E31"/>
    <w:rsid w:val="002B7250"/>
    <w:rsid w:val="002B72D1"/>
    <w:rsid w:val="002B7413"/>
    <w:rsid w:val="002B74AF"/>
    <w:rsid w:val="002B7C3E"/>
    <w:rsid w:val="002C02A9"/>
    <w:rsid w:val="002C0D70"/>
    <w:rsid w:val="002C10ED"/>
    <w:rsid w:val="002C1247"/>
    <w:rsid w:val="002C12A9"/>
    <w:rsid w:val="002C12F8"/>
    <w:rsid w:val="002C1464"/>
    <w:rsid w:val="002C2132"/>
    <w:rsid w:val="002C2C13"/>
    <w:rsid w:val="002C36D0"/>
    <w:rsid w:val="002C3829"/>
    <w:rsid w:val="002C3844"/>
    <w:rsid w:val="002C470F"/>
    <w:rsid w:val="002C4D26"/>
    <w:rsid w:val="002C4DB6"/>
    <w:rsid w:val="002C6627"/>
    <w:rsid w:val="002C6A64"/>
    <w:rsid w:val="002C735B"/>
    <w:rsid w:val="002C76AD"/>
    <w:rsid w:val="002D20C9"/>
    <w:rsid w:val="002D29BA"/>
    <w:rsid w:val="002D2A70"/>
    <w:rsid w:val="002D365B"/>
    <w:rsid w:val="002D39C4"/>
    <w:rsid w:val="002D46A4"/>
    <w:rsid w:val="002D4859"/>
    <w:rsid w:val="002D5219"/>
    <w:rsid w:val="002D528D"/>
    <w:rsid w:val="002D59FB"/>
    <w:rsid w:val="002D69CA"/>
    <w:rsid w:val="002D6E0D"/>
    <w:rsid w:val="002E0352"/>
    <w:rsid w:val="002E0604"/>
    <w:rsid w:val="002E0836"/>
    <w:rsid w:val="002E0EEF"/>
    <w:rsid w:val="002E1140"/>
    <w:rsid w:val="002E4979"/>
    <w:rsid w:val="002E5E6C"/>
    <w:rsid w:val="002E6481"/>
    <w:rsid w:val="002E6E3D"/>
    <w:rsid w:val="002E7C27"/>
    <w:rsid w:val="002F06CC"/>
    <w:rsid w:val="002F0789"/>
    <w:rsid w:val="002F1E07"/>
    <w:rsid w:val="002F3202"/>
    <w:rsid w:val="002F3828"/>
    <w:rsid w:val="002F455C"/>
    <w:rsid w:val="002F4587"/>
    <w:rsid w:val="002F47B3"/>
    <w:rsid w:val="002F49B7"/>
    <w:rsid w:val="002F6546"/>
    <w:rsid w:val="002F7B46"/>
    <w:rsid w:val="003003BB"/>
    <w:rsid w:val="00300FF5"/>
    <w:rsid w:val="003010A1"/>
    <w:rsid w:val="00301B9E"/>
    <w:rsid w:val="00302092"/>
    <w:rsid w:val="0030245F"/>
    <w:rsid w:val="0030263E"/>
    <w:rsid w:val="00302BD8"/>
    <w:rsid w:val="0030347C"/>
    <w:rsid w:val="00303BC0"/>
    <w:rsid w:val="00304EE2"/>
    <w:rsid w:val="00304FC6"/>
    <w:rsid w:val="0030551F"/>
    <w:rsid w:val="003058E0"/>
    <w:rsid w:val="00305E4E"/>
    <w:rsid w:val="003064C5"/>
    <w:rsid w:val="003102F5"/>
    <w:rsid w:val="003111D2"/>
    <w:rsid w:val="003111E0"/>
    <w:rsid w:val="003116B8"/>
    <w:rsid w:val="00311898"/>
    <w:rsid w:val="00313835"/>
    <w:rsid w:val="00313BC2"/>
    <w:rsid w:val="003140C3"/>
    <w:rsid w:val="00314332"/>
    <w:rsid w:val="003144B8"/>
    <w:rsid w:val="00314DB3"/>
    <w:rsid w:val="00316069"/>
    <w:rsid w:val="003171F4"/>
    <w:rsid w:val="00321244"/>
    <w:rsid w:val="00321C57"/>
    <w:rsid w:val="00321E5F"/>
    <w:rsid w:val="00322ABB"/>
    <w:rsid w:val="0032383E"/>
    <w:rsid w:val="003245D4"/>
    <w:rsid w:val="00324B7B"/>
    <w:rsid w:val="00324C13"/>
    <w:rsid w:val="00325670"/>
    <w:rsid w:val="0032590C"/>
    <w:rsid w:val="00325CD9"/>
    <w:rsid w:val="0032607A"/>
    <w:rsid w:val="0032678E"/>
    <w:rsid w:val="003276A6"/>
    <w:rsid w:val="00330AC2"/>
    <w:rsid w:val="00330B7C"/>
    <w:rsid w:val="0033181E"/>
    <w:rsid w:val="00331EC0"/>
    <w:rsid w:val="00332288"/>
    <w:rsid w:val="0033270C"/>
    <w:rsid w:val="00332723"/>
    <w:rsid w:val="00333665"/>
    <w:rsid w:val="00333D2C"/>
    <w:rsid w:val="0033463E"/>
    <w:rsid w:val="00335115"/>
    <w:rsid w:val="0033655B"/>
    <w:rsid w:val="00336A3D"/>
    <w:rsid w:val="003376BF"/>
    <w:rsid w:val="00337B2C"/>
    <w:rsid w:val="00337BF5"/>
    <w:rsid w:val="003403D5"/>
    <w:rsid w:val="00340493"/>
    <w:rsid w:val="00340C87"/>
    <w:rsid w:val="00340DB9"/>
    <w:rsid w:val="00341386"/>
    <w:rsid w:val="00341AA3"/>
    <w:rsid w:val="003423E1"/>
    <w:rsid w:val="00342418"/>
    <w:rsid w:val="003429A4"/>
    <w:rsid w:val="003437BB"/>
    <w:rsid w:val="003438E3"/>
    <w:rsid w:val="00343CEA"/>
    <w:rsid w:val="00343DAA"/>
    <w:rsid w:val="00344C1A"/>
    <w:rsid w:val="00344E47"/>
    <w:rsid w:val="00345235"/>
    <w:rsid w:val="00346209"/>
    <w:rsid w:val="0034666F"/>
    <w:rsid w:val="00346A85"/>
    <w:rsid w:val="00350029"/>
    <w:rsid w:val="003502E6"/>
    <w:rsid w:val="00350D42"/>
    <w:rsid w:val="003512F4"/>
    <w:rsid w:val="003519BE"/>
    <w:rsid w:val="00352CD0"/>
    <w:rsid w:val="003543A7"/>
    <w:rsid w:val="00355303"/>
    <w:rsid w:val="003553A3"/>
    <w:rsid w:val="00355422"/>
    <w:rsid w:val="00356443"/>
    <w:rsid w:val="00356CA2"/>
    <w:rsid w:val="003578A7"/>
    <w:rsid w:val="0036062B"/>
    <w:rsid w:val="0036076E"/>
    <w:rsid w:val="00360C5B"/>
    <w:rsid w:val="003610FC"/>
    <w:rsid w:val="00361173"/>
    <w:rsid w:val="00362983"/>
    <w:rsid w:val="00362F0C"/>
    <w:rsid w:val="00363A9D"/>
    <w:rsid w:val="00363E7E"/>
    <w:rsid w:val="003647D6"/>
    <w:rsid w:val="00364D27"/>
    <w:rsid w:val="0036539F"/>
    <w:rsid w:val="0036639D"/>
    <w:rsid w:val="00370543"/>
    <w:rsid w:val="003716A9"/>
    <w:rsid w:val="003721DB"/>
    <w:rsid w:val="00372997"/>
    <w:rsid w:val="00372E13"/>
    <w:rsid w:val="00373853"/>
    <w:rsid w:val="00374140"/>
    <w:rsid w:val="003742E1"/>
    <w:rsid w:val="00374948"/>
    <w:rsid w:val="003753B0"/>
    <w:rsid w:val="00375884"/>
    <w:rsid w:val="00376AED"/>
    <w:rsid w:val="00376F23"/>
    <w:rsid w:val="0037702D"/>
    <w:rsid w:val="003773E1"/>
    <w:rsid w:val="00377569"/>
    <w:rsid w:val="00377987"/>
    <w:rsid w:val="00377C07"/>
    <w:rsid w:val="00380105"/>
    <w:rsid w:val="00380651"/>
    <w:rsid w:val="00380F04"/>
    <w:rsid w:val="00380F13"/>
    <w:rsid w:val="003821AE"/>
    <w:rsid w:val="0038297D"/>
    <w:rsid w:val="00382E64"/>
    <w:rsid w:val="003835C7"/>
    <w:rsid w:val="00383679"/>
    <w:rsid w:val="00383DC4"/>
    <w:rsid w:val="00384276"/>
    <w:rsid w:val="003844E8"/>
    <w:rsid w:val="003849B7"/>
    <w:rsid w:val="00385238"/>
    <w:rsid w:val="003852AD"/>
    <w:rsid w:val="003856B5"/>
    <w:rsid w:val="00385EB6"/>
    <w:rsid w:val="003862F8"/>
    <w:rsid w:val="00386D65"/>
    <w:rsid w:val="00387446"/>
    <w:rsid w:val="00387799"/>
    <w:rsid w:val="003910C6"/>
    <w:rsid w:val="003915E9"/>
    <w:rsid w:val="003916F1"/>
    <w:rsid w:val="003922A5"/>
    <w:rsid w:val="00392647"/>
    <w:rsid w:val="003942C2"/>
    <w:rsid w:val="00394743"/>
    <w:rsid w:val="003958BB"/>
    <w:rsid w:val="00395A72"/>
    <w:rsid w:val="0039685C"/>
    <w:rsid w:val="00396C0C"/>
    <w:rsid w:val="00397272"/>
    <w:rsid w:val="003A0F9B"/>
    <w:rsid w:val="003A112E"/>
    <w:rsid w:val="003A165E"/>
    <w:rsid w:val="003A1805"/>
    <w:rsid w:val="003A1BC3"/>
    <w:rsid w:val="003A2504"/>
    <w:rsid w:val="003A2738"/>
    <w:rsid w:val="003A2D23"/>
    <w:rsid w:val="003A3951"/>
    <w:rsid w:val="003A4FB5"/>
    <w:rsid w:val="003A5030"/>
    <w:rsid w:val="003A524B"/>
    <w:rsid w:val="003A6D0C"/>
    <w:rsid w:val="003A762E"/>
    <w:rsid w:val="003A7659"/>
    <w:rsid w:val="003A7C7D"/>
    <w:rsid w:val="003B00A3"/>
    <w:rsid w:val="003B03C4"/>
    <w:rsid w:val="003B0467"/>
    <w:rsid w:val="003B057B"/>
    <w:rsid w:val="003B1665"/>
    <w:rsid w:val="003B2095"/>
    <w:rsid w:val="003B2153"/>
    <w:rsid w:val="003B541F"/>
    <w:rsid w:val="003B5792"/>
    <w:rsid w:val="003B5D22"/>
    <w:rsid w:val="003B7C29"/>
    <w:rsid w:val="003C0CC5"/>
    <w:rsid w:val="003C1E5A"/>
    <w:rsid w:val="003C28AA"/>
    <w:rsid w:val="003C36D2"/>
    <w:rsid w:val="003C3765"/>
    <w:rsid w:val="003C3A4D"/>
    <w:rsid w:val="003C3E21"/>
    <w:rsid w:val="003C4700"/>
    <w:rsid w:val="003C535F"/>
    <w:rsid w:val="003C538A"/>
    <w:rsid w:val="003C548E"/>
    <w:rsid w:val="003C69B5"/>
    <w:rsid w:val="003C6B86"/>
    <w:rsid w:val="003C706E"/>
    <w:rsid w:val="003C72D8"/>
    <w:rsid w:val="003C7893"/>
    <w:rsid w:val="003D04D4"/>
    <w:rsid w:val="003D0B4D"/>
    <w:rsid w:val="003D112F"/>
    <w:rsid w:val="003D1904"/>
    <w:rsid w:val="003D1C07"/>
    <w:rsid w:val="003D30A1"/>
    <w:rsid w:val="003D3153"/>
    <w:rsid w:val="003D3967"/>
    <w:rsid w:val="003D3CC7"/>
    <w:rsid w:val="003D3D5E"/>
    <w:rsid w:val="003D420B"/>
    <w:rsid w:val="003D42B9"/>
    <w:rsid w:val="003D42BD"/>
    <w:rsid w:val="003D4761"/>
    <w:rsid w:val="003D54D7"/>
    <w:rsid w:val="003D5A2E"/>
    <w:rsid w:val="003D63AD"/>
    <w:rsid w:val="003D6A71"/>
    <w:rsid w:val="003D6F5E"/>
    <w:rsid w:val="003E072E"/>
    <w:rsid w:val="003E0911"/>
    <w:rsid w:val="003E09DC"/>
    <w:rsid w:val="003E2818"/>
    <w:rsid w:val="003E2D39"/>
    <w:rsid w:val="003E35F9"/>
    <w:rsid w:val="003E3BCC"/>
    <w:rsid w:val="003E5545"/>
    <w:rsid w:val="003E5784"/>
    <w:rsid w:val="003E5AA0"/>
    <w:rsid w:val="003E5BB8"/>
    <w:rsid w:val="003E6B3A"/>
    <w:rsid w:val="003E74CC"/>
    <w:rsid w:val="003E76A6"/>
    <w:rsid w:val="003E77D0"/>
    <w:rsid w:val="003E7F14"/>
    <w:rsid w:val="003F0FE7"/>
    <w:rsid w:val="003F196B"/>
    <w:rsid w:val="003F2228"/>
    <w:rsid w:val="003F23B3"/>
    <w:rsid w:val="003F2501"/>
    <w:rsid w:val="003F2561"/>
    <w:rsid w:val="003F28D0"/>
    <w:rsid w:val="003F474C"/>
    <w:rsid w:val="003F4A1D"/>
    <w:rsid w:val="003F4BEF"/>
    <w:rsid w:val="003F4EE5"/>
    <w:rsid w:val="003F5564"/>
    <w:rsid w:val="003F5569"/>
    <w:rsid w:val="003F59F9"/>
    <w:rsid w:val="003F6B4F"/>
    <w:rsid w:val="003F6CA3"/>
    <w:rsid w:val="003F6F82"/>
    <w:rsid w:val="003F7112"/>
    <w:rsid w:val="003F7471"/>
    <w:rsid w:val="003F74A3"/>
    <w:rsid w:val="003F7996"/>
    <w:rsid w:val="003F7A25"/>
    <w:rsid w:val="004004CC"/>
    <w:rsid w:val="00401068"/>
    <w:rsid w:val="00401771"/>
    <w:rsid w:val="00401C8C"/>
    <w:rsid w:val="0040202D"/>
    <w:rsid w:val="00402060"/>
    <w:rsid w:val="00403461"/>
    <w:rsid w:val="0040352F"/>
    <w:rsid w:val="00403A47"/>
    <w:rsid w:val="00403B5C"/>
    <w:rsid w:val="00403E66"/>
    <w:rsid w:val="00404204"/>
    <w:rsid w:val="0040465B"/>
    <w:rsid w:val="00404866"/>
    <w:rsid w:val="004055DD"/>
    <w:rsid w:val="0040575C"/>
    <w:rsid w:val="0040667C"/>
    <w:rsid w:val="0040710F"/>
    <w:rsid w:val="00407796"/>
    <w:rsid w:val="00410E9D"/>
    <w:rsid w:val="00411215"/>
    <w:rsid w:val="004113F4"/>
    <w:rsid w:val="00411C18"/>
    <w:rsid w:val="0041259A"/>
    <w:rsid w:val="00412A0B"/>
    <w:rsid w:val="00412D10"/>
    <w:rsid w:val="004149E0"/>
    <w:rsid w:val="00415932"/>
    <w:rsid w:val="00415D7F"/>
    <w:rsid w:val="0041602E"/>
    <w:rsid w:val="00416388"/>
    <w:rsid w:val="00417CC2"/>
    <w:rsid w:val="00417F03"/>
    <w:rsid w:val="004217D3"/>
    <w:rsid w:val="0042204F"/>
    <w:rsid w:val="00422C59"/>
    <w:rsid w:val="00422D35"/>
    <w:rsid w:val="00423EC1"/>
    <w:rsid w:val="004240D0"/>
    <w:rsid w:val="004245C9"/>
    <w:rsid w:val="00425714"/>
    <w:rsid w:val="00425FBB"/>
    <w:rsid w:val="0042611B"/>
    <w:rsid w:val="00426C25"/>
    <w:rsid w:val="004274D6"/>
    <w:rsid w:val="00427A76"/>
    <w:rsid w:val="00427BE2"/>
    <w:rsid w:val="004304CC"/>
    <w:rsid w:val="00430650"/>
    <w:rsid w:val="004308EC"/>
    <w:rsid w:val="0043190C"/>
    <w:rsid w:val="00432230"/>
    <w:rsid w:val="00432662"/>
    <w:rsid w:val="00432F95"/>
    <w:rsid w:val="0043312F"/>
    <w:rsid w:val="004331B3"/>
    <w:rsid w:val="0043364C"/>
    <w:rsid w:val="00433AF7"/>
    <w:rsid w:val="00433D45"/>
    <w:rsid w:val="00434364"/>
    <w:rsid w:val="00435486"/>
    <w:rsid w:val="004364BF"/>
    <w:rsid w:val="00436F04"/>
    <w:rsid w:val="00436F32"/>
    <w:rsid w:val="00436F39"/>
    <w:rsid w:val="00437990"/>
    <w:rsid w:val="00440709"/>
    <w:rsid w:val="0044089D"/>
    <w:rsid w:val="00441BA4"/>
    <w:rsid w:val="00441D4C"/>
    <w:rsid w:val="00442C3C"/>
    <w:rsid w:val="004452BF"/>
    <w:rsid w:val="004457C3"/>
    <w:rsid w:val="00446426"/>
    <w:rsid w:val="00446AFD"/>
    <w:rsid w:val="004471EE"/>
    <w:rsid w:val="004476E1"/>
    <w:rsid w:val="004476E5"/>
    <w:rsid w:val="00447E05"/>
    <w:rsid w:val="00447EE1"/>
    <w:rsid w:val="00450FAC"/>
    <w:rsid w:val="00451671"/>
    <w:rsid w:val="00452053"/>
    <w:rsid w:val="00452079"/>
    <w:rsid w:val="00452449"/>
    <w:rsid w:val="00452DFE"/>
    <w:rsid w:val="00452E43"/>
    <w:rsid w:val="004534EB"/>
    <w:rsid w:val="00453A85"/>
    <w:rsid w:val="00454006"/>
    <w:rsid w:val="004545EF"/>
    <w:rsid w:val="00454AFF"/>
    <w:rsid w:val="00454D59"/>
    <w:rsid w:val="00455C67"/>
    <w:rsid w:val="00455F28"/>
    <w:rsid w:val="004566B0"/>
    <w:rsid w:val="00456758"/>
    <w:rsid w:val="004579EB"/>
    <w:rsid w:val="00457F74"/>
    <w:rsid w:val="00460668"/>
    <w:rsid w:val="00461C75"/>
    <w:rsid w:val="00462530"/>
    <w:rsid w:val="004628B7"/>
    <w:rsid w:val="00462928"/>
    <w:rsid w:val="00462FE8"/>
    <w:rsid w:val="004630FF"/>
    <w:rsid w:val="00463163"/>
    <w:rsid w:val="00463DBE"/>
    <w:rsid w:val="0046403E"/>
    <w:rsid w:val="0046475D"/>
    <w:rsid w:val="00465492"/>
    <w:rsid w:val="004656F5"/>
    <w:rsid w:val="00465E01"/>
    <w:rsid w:val="00466037"/>
    <w:rsid w:val="004667D9"/>
    <w:rsid w:val="0046684F"/>
    <w:rsid w:val="00470082"/>
    <w:rsid w:val="004715C0"/>
    <w:rsid w:val="00471611"/>
    <w:rsid w:val="004719B5"/>
    <w:rsid w:val="00471BF4"/>
    <w:rsid w:val="004721DC"/>
    <w:rsid w:val="004733E4"/>
    <w:rsid w:val="00473CC5"/>
    <w:rsid w:val="004748BB"/>
    <w:rsid w:val="00474B2C"/>
    <w:rsid w:val="00474DE6"/>
    <w:rsid w:val="004759D9"/>
    <w:rsid w:val="0047608D"/>
    <w:rsid w:val="004761A6"/>
    <w:rsid w:val="00476936"/>
    <w:rsid w:val="004772A8"/>
    <w:rsid w:val="00477413"/>
    <w:rsid w:val="004775E8"/>
    <w:rsid w:val="0048055C"/>
    <w:rsid w:val="00480AB9"/>
    <w:rsid w:val="00480B83"/>
    <w:rsid w:val="0048135B"/>
    <w:rsid w:val="00481E4D"/>
    <w:rsid w:val="00482204"/>
    <w:rsid w:val="00483408"/>
    <w:rsid w:val="00483EF9"/>
    <w:rsid w:val="0048435C"/>
    <w:rsid w:val="004846B2"/>
    <w:rsid w:val="00485250"/>
    <w:rsid w:val="0048629E"/>
    <w:rsid w:val="004868FC"/>
    <w:rsid w:val="00487FA8"/>
    <w:rsid w:val="00490477"/>
    <w:rsid w:val="00490E59"/>
    <w:rsid w:val="004913E5"/>
    <w:rsid w:val="00491607"/>
    <w:rsid w:val="00493FFB"/>
    <w:rsid w:val="0049411C"/>
    <w:rsid w:val="004942BC"/>
    <w:rsid w:val="00494ED5"/>
    <w:rsid w:val="004954EA"/>
    <w:rsid w:val="00495AE4"/>
    <w:rsid w:val="00496C28"/>
    <w:rsid w:val="004977EA"/>
    <w:rsid w:val="004A00FC"/>
    <w:rsid w:val="004A141C"/>
    <w:rsid w:val="004A1896"/>
    <w:rsid w:val="004A1BD0"/>
    <w:rsid w:val="004A21A1"/>
    <w:rsid w:val="004A2B09"/>
    <w:rsid w:val="004A3101"/>
    <w:rsid w:val="004A3F1D"/>
    <w:rsid w:val="004A4F5F"/>
    <w:rsid w:val="004A5630"/>
    <w:rsid w:val="004A5D5F"/>
    <w:rsid w:val="004A6341"/>
    <w:rsid w:val="004A6CFF"/>
    <w:rsid w:val="004A6FF7"/>
    <w:rsid w:val="004A745A"/>
    <w:rsid w:val="004A751A"/>
    <w:rsid w:val="004B0FF8"/>
    <w:rsid w:val="004B1B51"/>
    <w:rsid w:val="004B29E7"/>
    <w:rsid w:val="004B3441"/>
    <w:rsid w:val="004B3F9F"/>
    <w:rsid w:val="004B43D0"/>
    <w:rsid w:val="004B4C94"/>
    <w:rsid w:val="004B4D5F"/>
    <w:rsid w:val="004B5D35"/>
    <w:rsid w:val="004B6327"/>
    <w:rsid w:val="004B6B3E"/>
    <w:rsid w:val="004B7412"/>
    <w:rsid w:val="004C1162"/>
    <w:rsid w:val="004C163F"/>
    <w:rsid w:val="004C31E0"/>
    <w:rsid w:val="004C3532"/>
    <w:rsid w:val="004C5AD6"/>
    <w:rsid w:val="004C68CA"/>
    <w:rsid w:val="004C6A4B"/>
    <w:rsid w:val="004C72B1"/>
    <w:rsid w:val="004C73CE"/>
    <w:rsid w:val="004C76BA"/>
    <w:rsid w:val="004C76F9"/>
    <w:rsid w:val="004D0011"/>
    <w:rsid w:val="004D0300"/>
    <w:rsid w:val="004D0B3D"/>
    <w:rsid w:val="004D0C62"/>
    <w:rsid w:val="004D0DE0"/>
    <w:rsid w:val="004D1712"/>
    <w:rsid w:val="004D2483"/>
    <w:rsid w:val="004D272D"/>
    <w:rsid w:val="004D38F2"/>
    <w:rsid w:val="004D3AAF"/>
    <w:rsid w:val="004D3F2F"/>
    <w:rsid w:val="004D4188"/>
    <w:rsid w:val="004D4398"/>
    <w:rsid w:val="004D491B"/>
    <w:rsid w:val="004D52B6"/>
    <w:rsid w:val="004D5985"/>
    <w:rsid w:val="004D5B6B"/>
    <w:rsid w:val="004D6219"/>
    <w:rsid w:val="004D69DF"/>
    <w:rsid w:val="004D6F0E"/>
    <w:rsid w:val="004D75D4"/>
    <w:rsid w:val="004E04C4"/>
    <w:rsid w:val="004E060F"/>
    <w:rsid w:val="004E1216"/>
    <w:rsid w:val="004E16FF"/>
    <w:rsid w:val="004E223A"/>
    <w:rsid w:val="004E26A4"/>
    <w:rsid w:val="004E2881"/>
    <w:rsid w:val="004E3305"/>
    <w:rsid w:val="004E332B"/>
    <w:rsid w:val="004E3DB1"/>
    <w:rsid w:val="004E49C5"/>
    <w:rsid w:val="004E4A51"/>
    <w:rsid w:val="004E4B4D"/>
    <w:rsid w:val="004E5456"/>
    <w:rsid w:val="004E5E91"/>
    <w:rsid w:val="004E6BE9"/>
    <w:rsid w:val="004F0D9D"/>
    <w:rsid w:val="004F12C6"/>
    <w:rsid w:val="004F1775"/>
    <w:rsid w:val="004F2571"/>
    <w:rsid w:val="004F2973"/>
    <w:rsid w:val="004F3D27"/>
    <w:rsid w:val="004F4013"/>
    <w:rsid w:val="004F47BD"/>
    <w:rsid w:val="004F4EBF"/>
    <w:rsid w:val="004F518B"/>
    <w:rsid w:val="005013FD"/>
    <w:rsid w:val="00501E31"/>
    <w:rsid w:val="0050205D"/>
    <w:rsid w:val="00502874"/>
    <w:rsid w:val="00503191"/>
    <w:rsid w:val="0050331E"/>
    <w:rsid w:val="00503D21"/>
    <w:rsid w:val="0050467C"/>
    <w:rsid w:val="00504A8B"/>
    <w:rsid w:val="005050C9"/>
    <w:rsid w:val="00505679"/>
    <w:rsid w:val="00506986"/>
    <w:rsid w:val="005069DC"/>
    <w:rsid w:val="00506BDF"/>
    <w:rsid w:val="00506FE5"/>
    <w:rsid w:val="00507683"/>
    <w:rsid w:val="005078BE"/>
    <w:rsid w:val="00507C4A"/>
    <w:rsid w:val="00510C18"/>
    <w:rsid w:val="00512D42"/>
    <w:rsid w:val="00514AD0"/>
    <w:rsid w:val="00514E87"/>
    <w:rsid w:val="00515706"/>
    <w:rsid w:val="005163DC"/>
    <w:rsid w:val="00516482"/>
    <w:rsid w:val="00516B1B"/>
    <w:rsid w:val="00516CE9"/>
    <w:rsid w:val="00517111"/>
    <w:rsid w:val="0052003E"/>
    <w:rsid w:val="0052009B"/>
    <w:rsid w:val="00520803"/>
    <w:rsid w:val="005209BB"/>
    <w:rsid w:val="00521700"/>
    <w:rsid w:val="005217D8"/>
    <w:rsid w:val="00521F69"/>
    <w:rsid w:val="0052227F"/>
    <w:rsid w:val="00524622"/>
    <w:rsid w:val="00524D54"/>
    <w:rsid w:val="00524E6D"/>
    <w:rsid w:val="00525694"/>
    <w:rsid w:val="00525708"/>
    <w:rsid w:val="00525A3E"/>
    <w:rsid w:val="00525A44"/>
    <w:rsid w:val="00525ACD"/>
    <w:rsid w:val="00525D24"/>
    <w:rsid w:val="00525F0E"/>
    <w:rsid w:val="00525F62"/>
    <w:rsid w:val="0052600A"/>
    <w:rsid w:val="00526338"/>
    <w:rsid w:val="005269A3"/>
    <w:rsid w:val="00526A95"/>
    <w:rsid w:val="00526AB7"/>
    <w:rsid w:val="00526EFF"/>
    <w:rsid w:val="00526F80"/>
    <w:rsid w:val="00530484"/>
    <w:rsid w:val="00530F38"/>
    <w:rsid w:val="005322F3"/>
    <w:rsid w:val="00532549"/>
    <w:rsid w:val="00532853"/>
    <w:rsid w:val="0053327D"/>
    <w:rsid w:val="00533C94"/>
    <w:rsid w:val="00533E1B"/>
    <w:rsid w:val="00533F62"/>
    <w:rsid w:val="00534449"/>
    <w:rsid w:val="00534D70"/>
    <w:rsid w:val="005352C2"/>
    <w:rsid w:val="00535550"/>
    <w:rsid w:val="0053575A"/>
    <w:rsid w:val="00536893"/>
    <w:rsid w:val="005376A4"/>
    <w:rsid w:val="005404F7"/>
    <w:rsid w:val="00540FDD"/>
    <w:rsid w:val="0054162E"/>
    <w:rsid w:val="00541B50"/>
    <w:rsid w:val="00541E51"/>
    <w:rsid w:val="00541FD2"/>
    <w:rsid w:val="0054223F"/>
    <w:rsid w:val="00542804"/>
    <w:rsid w:val="00542DD9"/>
    <w:rsid w:val="00543511"/>
    <w:rsid w:val="005440D1"/>
    <w:rsid w:val="00544306"/>
    <w:rsid w:val="00544A8A"/>
    <w:rsid w:val="00545164"/>
    <w:rsid w:val="00546263"/>
    <w:rsid w:val="00546CF0"/>
    <w:rsid w:val="005471FF"/>
    <w:rsid w:val="00547207"/>
    <w:rsid w:val="00547410"/>
    <w:rsid w:val="00550037"/>
    <w:rsid w:val="00551014"/>
    <w:rsid w:val="00551A43"/>
    <w:rsid w:val="00552559"/>
    <w:rsid w:val="00552812"/>
    <w:rsid w:val="00552AF9"/>
    <w:rsid w:val="00553744"/>
    <w:rsid w:val="005540FF"/>
    <w:rsid w:val="0055536A"/>
    <w:rsid w:val="00556236"/>
    <w:rsid w:val="0055699D"/>
    <w:rsid w:val="00557C12"/>
    <w:rsid w:val="00560B96"/>
    <w:rsid w:val="00561221"/>
    <w:rsid w:val="005626D0"/>
    <w:rsid w:val="005626DF"/>
    <w:rsid w:val="005628C7"/>
    <w:rsid w:val="00562F8C"/>
    <w:rsid w:val="00563DE9"/>
    <w:rsid w:val="005646AF"/>
    <w:rsid w:val="00564895"/>
    <w:rsid w:val="00564DF2"/>
    <w:rsid w:val="0056524E"/>
    <w:rsid w:val="005657D7"/>
    <w:rsid w:val="00565E66"/>
    <w:rsid w:val="00566039"/>
    <w:rsid w:val="0056755B"/>
    <w:rsid w:val="00567914"/>
    <w:rsid w:val="0057030C"/>
    <w:rsid w:val="005707D4"/>
    <w:rsid w:val="00570843"/>
    <w:rsid w:val="0057088A"/>
    <w:rsid w:val="00571A20"/>
    <w:rsid w:val="005727E6"/>
    <w:rsid w:val="00572DF1"/>
    <w:rsid w:val="0057345B"/>
    <w:rsid w:val="00574987"/>
    <w:rsid w:val="00574D88"/>
    <w:rsid w:val="0057596E"/>
    <w:rsid w:val="005762FC"/>
    <w:rsid w:val="00576E3B"/>
    <w:rsid w:val="00577370"/>
    <w:rsid w:val="00577E07"/>
    <w:rsid w:val="00580805"/>
    <w:rsid w:val="00580BA8"/>
    <w:rsid w:val="00580F08"/>
    <w:rsid w:val="00580F19"/>
    <w:rsid w:val="00581557"/>
    <w:rsid w:val="00581D1E"/>
    <w:rsid w:val="00584441"/>
    <w:rsid w:val="005845CC"/>
    <w:rsid w:val="00585B9D"/>
    <w:rsid w:val="0058636B"/>
    <w:rsid w:val="00586D85"/>
    <w:rsid w:val="00590D0E"/>
    <w:rsid w:val="005911B7"/>
    <w:rsid w:val="005912D0"/>
    <w:rsid w:val="0059192A"/>
    <w:rsid w:val="00591F44"/>
    <w:rsid w:val="00592AF2"/>
    <w:rsid w:val="00592DD3"/>
    <w:rsid w:val="0059302F"/>
    <w:rsid w:val="00593AA4"/>
    <w:rsid w:val="00593CB1"/>
    <w:rsid w:val="00593DD4"/>
    <w:rsid w:val="00594069"/>
    <w:rsid w:val="005941B0"/>
    <w:rsid w:val="0059437A"/>
    <w:rsid w:val="005943F6"/>
    <w:rsid w:val="005949C4"/>
    <w:rsid w:val="00594BE8"/>
    <w:rsid w:val="00595722"/>
    <w:rsid w:val="00595C36"/>
    <w:rsid w:val="00595F38"/>
    <w:rsid w:val="005961B4"/>
    <w:rsid w:val="00597127"/>
    <w:rsid w:val="005972C8"/>
    <w:rsid w:val="00597483"/>
    <w:rsid w:val="005975EB"/>
    <w:rsid w:val="00597BA1"/>
    <w:rsid w:val="00597D51"/>
    <w:rsid w:val="005A000D"/>
    <w:rsid w:val="005A07A9"/>
    <w:rsid w:val="005A088F"/>
    <w:rsid w:val="005A0D31"/>
    <w:rsid w:val="005A1143"/>
    <w:rsid w:val="005A14A3"/>
    <w:rsid w:val="005A162C"/>
    <w:rsid w:val="005A1AD2"/>
    <w:rsid w:val="005A1E8A"/>
    <w:rsid w:val="005A2248"/>
    <w:rsid w:val="005A2333"/>
    <w:rsid w:val="005A38DE"/>
    <w:rsid w:val="005A3B9C"/>
    <w:rsid w:val="005A4730"/>
    <w:rsid w:val="005A65D3"/>
    <w:rsid w:val="005A6CD8"/>
    <w:rsid w:val="005A6D06"/>
    <w:rsid w:val="005A74B8"/>
    <w:rsid w:val="005A7A94"/>
    <w:rsid w:val="005B0243"/>
    <w:rsid w:val="005B1BB5"/>
    <w:rsid w:val="005B28CB"/>
    <w:rsid w:val="005B2F6B"/>
    <w:rsid w:val="005B303D"/>
    <w:rsid w:val="005B3776"/>
    <w:rsid w:val="005B3923"/>
    <w:rsid w:val="005B3CE0"/>
    <w:rsid w:val="005B42FF"/>
    <w:rsid w:val="005B51D7"/>
    <w:rsid w:val="005B540B"/>
    <w:rsid w:val="005B5455"/>
    <w:rsid w:val="005B587A"/>
    <w:rsid w:val="005B648B"/>
    <w:rsid w:val="005B68FD"/>
    <w:rsid w:val="005B6C88"/>
    <w:rsid w:val="005B73E6"/>
    <w:rsid w:val="005B74B9"/>
    <w:rsid w:val="005B76E9"/>
    <w:rsid w:val="005B7B58"/>
    <w:rsid w:val="005C05C6"/>
    <w:rsid w:val="005C0DD5"/>
    <w:rsid w:val="005C12AF"/>
    <w:rsid w:val="005C161A"/>
    <w:rsid w:val="005C22F2"/>
    <w:rsid w:val="005C2695"/>
    <w:rsid w:val="005C2C3D"/>
    <w:rsid w:val="005C418F"/>
    <w:rsid w:val="005C4197"/>
    <w:rsid w:val="005C4E8C"/>
    <w:rsid w:val="005C5151"/>
    <w:rsid w:val="005C7A27"/>
    <w:rsid w:val="005D031D"/>
    <w:rsid w:val="005D101B"/>
    <w:rsid w:val="005D15FD"/>
    <w:rsid w:val="005D170C"/>
    <w:rsid w:val="005D1A86"/>
    <w:rsid w:val="005D1A94"/>
    <w:rsid w:val="005D3672"/>
    <w:rsid w:val="005D3802"/>
    <w:rsid w:val="005D3A22"/>
    <w:rsid w:val="005D4D56"/>
    <w:rsid w:val="005D5082"/>
    <w:rsid w:val="005D5765"/>
    <w:rsid w:val="005D7142"/>
    <w:rsid w:val="005D747E"/>
    <w:rsid w:val="005D74D8"/>
    <w:rsid w:val="005E0DAD"/>
    <w:rsid w:val="005E11C0"/>
    <w:rsid w:val="005E13C6"/>
    <w:rsid w:val="005E1789"/>
    <w:rsid w:val="005E1863"/>
    <w:rsid w:val="005E1F50"/>
    <w:rsid w:val="005E2177"/>
    <w:rsid w:val="005E29C2"/>
    <w:rsid w:val="005E29EC"/>
    <w:rsid w:val="005E3758"/>
    <w:rsid w:val="005E4705"/>
    <w:rsid w:val="005E4865"/>
    <w:rsid w:val="005E5B88"/>
    <w:rsid w:val="005E619A"/>
    <w:rsid w:val="005E6394"/>
    <w:rsid w:val="005E6E69"/>
    <w:rsid w:val="005E721F"/>
    <w:rsid w:val="005E7377"/>
    <w:rsid w:val="005E79E3"/>
    <w:rsid w:val="005E7E8E"/>
    <w:rsid w:val="005F0E8E"/>
    <w:rsid w:val="005F1375"/>
    <w:rsid w:val="005F1499"/>
    <w:rsid w:val="005F1ED5"/>
    <w:rsid w:val="005F2AF7"/>
    <w:rsid w:val="005F365B"/>
    <w:rsid w:val="005F435D"/>
    <w:rsid w:val="005F45C1"/>
    <w:rsid w:val="005F490B"/>
    <w:rsid w:val="005F5109"/>
    <w:rsid w:val="005F5702"/>
    <w:rsid w:val="005F58AF"/>
    <w:rsid w:val="005F64B9"/>
    <w:rsid w:val="005F7B40"/>
    <w:rsid w:val="005F7B42"/>
    <w:rsid w:val="00600326"/>
    <w:rsid w:val="006016B6"/>
    <w:rsid w:val="00601FAD"/>
    <w:rsid w:val="0060218A"/>
    <w:rsid w:val="0060300C"/>
    <w:rsid w:val="00603132"/>
    <w:rsid w:val="006032CA"/>
    <w:rsid w:val="0060330E"/>
    <w:rsid w:val="006034C1"/>
    <w:rsid w:val="00603D4D"/>
    <w:rsid w:val="00603DE0"/>
    <w:rsid w:val="006045B2"/>
    <w:rsid w:val="006045E6"/>
    <w:rsid w:val="00604F47"/>
    <w:rsid w:val="0060505F"/>
    <w:rsid w:val="0060530E"/>
    <w:rsid w:val="006069CD"/>
    <w:rsid w:val="00606DEA"/>
    <w:rsid w:val="00606F9B"/>
    <w:rsid w:val="00607BFB"/>
    <w:rsid w:val="006112B7"/>
    <w:rsid w:val="00611E6A"/>
    <w:rsid w:val="006126D5"/>
    <w:rsid w:val="0061368C"/>
    <w:rsid w:val="0061439B"/>
    <w:rsid w:val="006143D1"/>
    <w:rsid w:val="006147C6"/>
    <w:rsid w:val="00614933"/>
    <w:rsid w:val="00614A14"/>
    <w:rsid w:val="00614FF4"/>
    <w:rsid w:val="00615D92"/>
    <w:rsid w:val="00616EB5"/>
    <w:rsid w:val="00617BF0"/>
    <w:rsid w:val="0062068F"/>
    <w:rsid w:val="00621682"/>
    <w:rsid w:val="0062188E"/>
    <w:rsid w:val="00621927"/>
    <w:rsid w:val="00621A60"/>
    <w:rsid w:val="00621C39"/>
    <w:rsid w:val="00621EA6"/>
    <w:rsid w:val="0062273A"/>
    <w:rsid w:val="00622FD9"/>
    <w:rsid w:val="006231A8"/>
    <w:rsid w:val="00623F7F"/>
    <w:rsid w:val="006240D1"/>
    <w:rsid w:val="006242B4"/>
    <w:rsid w:val="00624557"/>
    <w:rsid w:val="00624C31"/>
    <w:rsid w:val="00625428"/>
    <w:rsid w:val="00625D54"/>
    <w:rsid w:val="00626539"/>
    <w:rsid w:val="006270D0"/>
    <w:rsid w:val="00627CF9"/>
    <w:rsid w:val="00627D98"/>
    <w:rsid w:val="0063109F"/>
    <w:rsid w:val="006315FF"/>
    <w:rsid w:val="00631AA7"/>
    <w:rsid w:val="006323D4"/>
    <w:rsid w:val="00632A3B"/>
    <w:rsid w:val="00633048"/>
    <w:rsid w:val="00633177"/>
    <w:rsid w:val="00633255"/>
    <w:rsid w:val="00633F9C"/>
    <w:rsid w:val="006346AC"/>
    <w:rsid w:val="00634A11"/>
    <w:rsid w:val="00634E33"/>
    <w:rsid w:val="00635443"/>
    <w:rsid w:val="00636A16"/>
    <w:rsid w:val="00636CC9"/>
    <w:rsid w:val="00637D92"/>
    <w:rsid w:val="00640393"/>
    <w:rsid w:val="006407F3"/>
    <w:rsid w:val="00640EF7"/>
    <w:rsid w:val="006410CB"/>
    <w:rsid w:val="006413EB"/>
    <w:rsid w:val="00641C98"/>
    <w:rsid w:val="00641EA5"/>
    <w:rsid w:val="00641F18"/>
    <w:rsid w:val="006423F5"/>
    <w:rsid w:val="00642717"/>
    <w:rsid w:val="006427FA"/>
    <w:rsid w:val="00642CE7"/>
    <w:rsid w:val="00642E21"/>
    <w:rsid w:val="00644195"/>
    <w:rsid w:val="0064494E"/>
    <w:rsid w:val="0064496A"/>
    <w:rsid w:val="00644C51"/>
    <w:rsid w:val="00644E19"/>
    <w:rsid w:val="00646048"/>
    <w:rsid w:val="00646AA7"/>
    <w:rsid w:val="00647577"/>
    <w:rsid w:val="006500F9"/>
    <w:rsid w:val="006507B8"/>
    <w:rsid w:val="006508E8"/>
    <w:rsid w:val="00650CAD"/>
    <w:rsid w:val="00650DF9"/>
    <w:rsid w:val="0065248A"/>
    <w:rsid w:val="0065347B"/>
    <w:rsid w:val="0065356E"/>
    <w:rsid w:val="00653A9E"/>
    <w:rsid w:val="00654115"/>
    <w:rsid w:val="00656023"/>
    <w:rsid w:val="00656D98"/>
    <w:rsid w:val="00656FA6"/>
    <w:rsid w:val="006575A1"/>
    <w:rsid w:val="00657904"/>
    <w:rsid w:val="006579B2"/>
    <w:rsid w:val="00657E37"/>
    <w:rsid w:val="00661EBE"/>
    <w:rsid w:val="00662CA3"/>
    <w:rsid w:val="00664F1D"/>
    <w:rsid w:val="00665674"/>
    <w:rsid w:val="0066595E"/>
    <w:rsid w:val="00665FB5"/>
    <w:rsid w:val="00666255"/>
    <w:rsid w:val="00666658"/>
    <w:rsid w:val="00667462"/>
    <w:rsid w:val="0066792D"/>
    <w:rsid w:val="00667CBB"/>
    <w:rsid w:val="00671CD3"/>
    <w:rsid w:val="00671FDB"/>
    <w:rsid w:val="006723ED"/>
    <w:rsid w:val="00672E7A"/>
    <w:rsid w:val="00673849"/>
    <w:rsid w:val="00673C2F"/>
    <w:rsid w:val="00674792"/>
    <w:rsid w:val="00674D8F"/>
    <w:rsid w:val="0067562D"/>
    <w:rsid w:val="00676D08"/>
    <w:rsid w:val="006774AE"/>
    <w:rsid w:val="00677686"/>
    <w:rsid w:val="00677712"/>
    <w:rsid w:val="00677727"/>
    <w:rsid w:val="00680957"/>
    <w:rsid w:val="0068098C"/>
    <w:rsid w:val="00680A84"/>
    <w:rsid w:val="0068187A"/>
    <w:rsid w:val="00681A72"/>
    <w:rsid w:val="006821A5"/>
    <w:rsid w:val="00682A12"/>
    <w:rsid w:val="00683583"/>
    <w:rsid w:val="00683CB0"/>
    <w:rsid w:val="006842B8"/>
    <w:rsid w:val="006846DF"/>
    <w:rsid w:val="00684710"/>
    <w:rsid w:val="00684F95"/>
    <w:rsid w:val="006859B8"/>
    <w:rsid w:val="00686841"/>
    <w:rsid w:val="006878F4"/>
    <w:rsid w:val="00691351"/>
    <w:rsid w:val="0069205F"/>
    <w:rsid w:val="006923CC"/>
    <w:rsid w:val="00692A71"/>
    <w:rsid w:val="00692CB3"/>
    <w:rsid w:val="00692CE8"/>
    <w:rsid w:val="0069402C"/>
    <w:rsid w:val="0069474D"/>
    <w:rsid w:val="00694C35"/>
    <w:rsid w:val="00696AE6"/>
    <w:rsid w:val="00696BB7"/>
    <w:rsid w:val="00696D0E"/>
    <w:rsid w:val="006971A2"/>
    <w:rsid w:val="00697564"/>
    <w:rsid w:val="006979E7"/>
    <w:rsid w:val="006A05BF"/>
    <w:rsid w:val="006A0B5B"/>
    <w:rsid w:val="006A0E74"/>
    <w:rsid w:val="006A139B"/>
    <w:rsid w:val="006A141A"/>
    <w:rsid w:val="006A1A3E"/>
    <w:rsid w:val="006A1D38"/>
    <w:rsid w:val="006A2556"/>
    <w:rsid w:val="006A27F2"/>
    <w:rsid w:val="006A2F72"/>
    <w:rsid w:val="006A3DCB"/>
    <w:rsid w:val="006A4327"/>
    <w:rsid w:val="006A4928"/>
    <w:rsid w:val="006A6824"/>
    <w:rsid w:val="006A69D0"/>
    <w:rsid w:val="006A6AE5"/>
    <w:rsid w:val="006B1FF3"/>
    <w:rsid w:val="006B242B"/>
    <w:rsid w:val="006B342F"/>
    <w:rsid w:val="006B3749"/>
    <w:rsid w:val="006B403E"/>
    <w:rsid w:val="006B41D6"/>
    <w:rsid w:val="006B4547"/>
    <w:rsid w:val="006B4AF0"/>
    <w:rsid w:val="006B615D"/>
    <w:rsid w:val="006B6992"/>
    <w:rsid w:val="006B6B2C"/>
    <w:rsid w:val="006C02DB"/>
    <w:rsid w:val="006C0A5E"/>
    <w:rsid w:val="006C0E83"/>
    <w:rsid w:val="006C0ECF"/>
    <w:rsid w:val="006C1C67"/>
    <w:rsid w:val="006C2396"/>
    <w:rsid w:val="006C2472"/>
    <w:rsid w:val="006C2BF7"/>
    <w:rsid w:val="006C48DF"/>
    <w:rsid w:val="006C4A0A"/>
    <w:rsid w:val="006C54CF"/>
    <w:rsid w:val="006C5B8B"/>
    <w:rsid w:val="006C5CA8"/>
    <w:rsid w:val="006C6702"/>
    <w:rsid w:val="006C6BD7"/>
    <w:rsid w:val="006C7AFF"/>
    <w:rsid w:val="006D1063"/>
    <w:rsid w:val="006D10B3"/>
    <w:rsid w:val="006D1137"/>
    <w:rsid w:val="006D1BDF"/>
    <w:rsid w:val="006D339A"/>
    <w:rsid w:val="006D345A"/>
    <w:rsid w:val="006D3525"/>
    <w:rsid w:val="006D450F"/>
    <w:rsid w:val="006D48F1"/>
    <w:rsid w:val="006D5608"/>
    <w:rsid w:val="006D5891"/>
    <w:rsid w:val="006D5D38"/>
    <w:rsid w:val="006D669B"/>
    <w:rsid w:val="006D69B3"/>
    <w:rsid w:val="006D7240"/>
    <w:rsid w:val="006D7717"/>
    <w:rsid w:val="006D7889"/>
    <w:rsid w:val="006D7C9B"/>
    <w:rsid w:val="006E02C4"/>
    <w:rsid w:val="006E03BE"/>
    <w:rsid w:val="006E1124"/>
    <w:rsid w:val="006E1A02"/>
    <w:rsid w:val="006E21E1"/>
    <w:rsid w:val="006E225C"/>
    <w:rsid w:val="006E277D"/>
    <w:rsid w:val="006E28E3"/>
    <w:rsid w:val="006E3053"/>
    <w:rsid w:val="006E3821"/>
    <w:rsid w:val="006E45AA"/>
    <w:rsid w:val="006E4B73"/>
    <w:rsid w:val="006E59E7"/>
    <w:rsid w:val="006E5D52"/>
    <w:rsid w:val="006E673F"/>
    <w:rsid w:val="006E6A10"/>
    <w:rsid w:val="006E6A75"/>
    <w:rsid w:val="006E75AD"/>
    <w:rsid w:val="006E7D84"/>
    <w:rsid w:val="006F0133"/>
    <w:rsid w:val="006F0520"/>
    <w:rsid w:val="006F0C00"/>
    <w:rsid w:val="006F0C9B"/>
    <w:rsid w:val="006F1652"/>
    <w:rsid w:val="006F2106"/>
    <w:rsid w:val="006F227E"/>
    <w:rsid w:val="006F2E8C"/>
    <w:rsid w:val="006F3256"/>
    <w:rsid w:val="006F56F0"/>
    <w:rsid w:val="006F59D1"/>
    <w:rsid w:val="006F5E51"/>
    <w:rsid w:val="006F606A"/>
    <w:rsid w:val="006F6107"/>
    <w:rsid w:val="006F6B88"/>
    <w:rsid w:val="006F6D46"/>
    <w:rsid w:val="007000EE"/>
    <w:rsid w:val="007007EB"/>
    <w:rsid w:val="00700F90"/>
    <w:rsid w:val="00701091"/>
    <w:rsid w:val="00701E91"/>
    <w:rsid w:val="0070477B"/>
    <w:rsid w:val="00704F18"/>
    <w:rsid w:val="00704F2D"/>
    <w:rsid w:val="00704FFC"/>
    <w:rsid w:val="00705176"/>
    <w:rsid w:val="00705413"/>
    <w:rsid w:val="0070550E"/>
    <w:rsid w:val="007055D7"/>
    <w:rsid w:val="0070577C"/>
    <w:rsid w:val="007057F6"/>
    <w:rsid w:val="0070602D"/>
    <w:rsid w:val="00706038"/>
    <w:rsid w:val="00707200"/>
    <w:rsid w:val="00707360"/>
    <w:rsid w:val="00707720"/>
    <w:rsid w:val="00707EF5"/>
    <w:rsid w:val="007102D2"/>
    <w:rsid w:val="007103AF"/>
    <w:rsid w:val="0071091D"/>
    <w:rsid w:val="007110B5"/>
    <w:rsid w:val="00711911"/>
    <w:rsid w:val="0071275F"/>
    <w:rsid w:val="00713250"/>
    <w:rsid w:val="007136F5"/>
    <w:rsid w:val="00713ADE"/>
    <w:rsid w:val="00713D16"/>
    <w:rsid w:val="00713DB6"/>
    <w:rsid w:val="00714CF4"/>
    <w:rsid w:val="00715BF5"/>
    <w:rsid w:val="00716141"/>
    <w:rsid w:val="00716AEB"/>
    <w:rsid w:val="007170F3"/>
    <w:rsid w:val="007205D8"/>
    <w:rsid w:val="0072099B"/>
    <w:rsid w:val="00720EAF"/>
    <w:rsid w:val="00720EB9"/>
    <w:rsid w:val="00720F25"/>
    <w:rsid w:val="007211F7"/>
    <w:rsid w:val="0072125A"/>
    <w:rsid w:val="00721829"/>
    <w:rsid w:val="00721D02"/>
    <w:rsid w:val="007226C3"/>
    <w:rsid w:val="00722727"/>
    <w:rsid w:val="007228C3"/>
    <w:rsid w:val="00722B3D"/>
    <w:rsid w:val="00723AB1"/>
    <w:rsid w:val="00723B05"/>
    <w:rsid w:val="0072701B"/>
    <w:rsid w:val="00727995"/>
    <w:rsid w:val="00727CF6"/>
    <w:rsid w:val="00727F7A"/>
    <w:rsid w:val="0073073C"/>
    <w:rsid w:val="007310EC"/>
    <w:rsid w:val="007313C4"/>
    <w:rsid w:val="0073227E"/>
    <w:rsid w:val="00733B68"/>
    <w:rsid w:val="00734601"/>
    <w:rsid w:val="007349A1"/>
    <w:rsid w:val="00734E6B"/>
    <w:rsid w:val="007350C2"/>
    <w:rsid w:val="00735DC5"/>
    <w:rsid w:val="0073694B"/>
    <w:rsid w:val="00737977"/>
    <w:rsid w:val="00740305"/>
    <w:rsid w:val="00740820"/>
    <w:rsid w:val="00741032"/>
    <w:rsid w:val="007416A5"/>
    <w:rsid w:val="007416EA"/>
    <w:rsid w:val="00741B5C"/>
    <w:rsid w:val="00742282"/>
    <w:rsid w:val="007430F1"/>
    <w:rsid w:val="0074504F"/>
    <w:rsid w:val="00745387"/>
    <w:rsid w:val="007469FE"/>
    <w:rsid w:val="007478C5"/>
    <w:rsid w:val="00747DBA"/>
    <w:rsid w:val="0075021F"/>
    <w:rsid w:val="007509AA"/>
    <w:rsid w:val="00750BEF"/>
    <w:rsid w:val="00751631"/>
    <w:rsid w:val="00751CF6"/>
    <w:rsid w:val="00752607"/>
    <w:rsid w:val="007536D4"/>
    <w:rsid w:val="00753DBD"/>
    <w:rsid w:val="007544B2"/>
    <w:rsid w:val="00754C1B"/>
    <w:rsid w:val="00754DF0"/>
    <w:rsid w:val="00755427"/>
    <w:rsid w:val="00755701"/>
    <w:rsid w:val="007563DB"/>
    <w:rsid w:val="007565D4"/>
    <w:rsid w:val="00756736"/>
    <w:rsid w:val="007579CB"/>
    <w:rsid w:val="007602AC"/>
    <w:rsid w:val="0076060E"/>
    <w:rsid w:val="00760DD8"/>
    <w:rsid w:val="00761816"/>
    <w:rsid w:val="00762625"/>
    <w:rsid w:val="00762B2A"/>
    <w:rsid w:val="00762EFD"/>
    <w:rsid w:val="00763655"/>
    <w:rsid w:val="0076445A"/>
    <w:rsid w:val="00764B45"/>
    <w:rsid w:val="00764C31"/>
    <w:rsid w:val="00764D02"/>
    <w:rsid w:val="00765B0E"/>
    <w:rsid w:val="00766E83"/>
    <w:rsid w:val="0076797A"/>
    <w:rsid w:val="007727A6"/>
    <w:rsid w:val="00773C5E"/>
    <w:rsid w:val="00776BDE"/>
    <w:rsid w:val="00777198"/>
    <w:rsid w:val="00777231"/>
    <w:rsid w:val="00777333"/>
    <w:rsid w:val="00777EEB"/>
    <w:rsid w:val="00777F26"/>
    <w:rsid w:val="007804EF"/>
    <w:rsid w:val="00780785"/>
    <w:rsid w:val="007814B2"/>
    <w:rsid w:val="00781AC6"/>
    <w:rsid w:val="0078280B"/>
    <w:rsid w:val="00782A0A"/>
    <w:rsid w:val="00782F11"/>
    <w:rsid w:val="00783505"/>
    <w:rsid w:val="00783C72"/>
    <w:rsid w:val="0078473A"/>
    <w:rsid w:val="00784CA6"/>
    <w:rsid w:val="00785DD0"/>
    <w:rsid w:val="00785F31"/>
    <w:rsid w:val="00786323"/>
    <w:rsid w:val="007867F4"/>
    <w:rsid w:val="0078682F"/>
    <w:rsid w:val="00786B37"/>
    <w:rsid w:val="0078762C"/>
    <w:rsid w:val="00787641"/>
    <w:rsid w:val="00787692"/>
    <w:rsid w:val="007903B0"/>
    <w:rsid w:val="00790D16"/>
    <w:rsid w:val="00790DBC"/>
    <w:rsid w:val="0079110B"/>
    <w:rsid w:val="0079183F"/>
    <w:rsid w:val="00792681"/>
    <w:rsid w:val="00792925"/>
    <w:rsid w:val="007933F2"/>
    <w:rsid w:val="00793527"/>
    <w:rsid w:val="0079355E"/>
    <w:rsid w:val="00793661"/>
    <w:rsid w:val="007937B2"/>
    <w:rsid w:val="00793945"/>
    <w:rsid w:val="00793B4B"/>
    <w:rsid w:val="0079403E"/>
    <w:rsid w:val="00794D8D"/>
    <w:rsid w:val="00795634"/>
    <w:rsid w:val="007957E4"/>
    <w:rsid w:val="0079581B"/>
    <w:rsid w:val="00795973"/>
    <w:rsid w:val="00795B44"/>
    <w:rsid w:val="00795D6A"/>
    <w:rsid w:val="00796F1E"/>
    <w:rsid w:val="007972F2"/>
    <w:rsid w:val="0079786E"/>
    <w:rsid w:val="007A010D"/>
    <w:rsid w:val="007A124D"/>
    <w:rsid w:val="007A19DE"/>
    <w:rsid w:val="007A216B"/>
    <w:rsid w:val="007A25C4"/>
    <w:rsid w:val="007A2C48"/>
    <w:rsid w:val="007A2F3D"/>
    <w:rsid w:val="007A3CAF"/>
    <w:rsid w:val="007A4957"/>
    <w:rsid w:val="007A60EA"/>
    <w:rsid w:val="007A626C"/>
    <w:rsid w:val="007A680F"/>
    <w:rsid w:val="007A70E2"/>
    <w:rsid w:val="007A76E8"/>
    <w:rsid w:val="007A7C53"/>
    <w:rsid w:val="007B11F9"/>
    <w:rsid w:val="007B1264"/>
    <w:rsid w:val="007B29FC"/>
    <w:rsid w:val="007B2CD0"/>
    <w:rsid w:val="007B2F34"/>
    <w:rsid w:val="007B3A0A"/>
    <w:rsid w:val="007B572A"/>
    <w:rsid w:val="007B6368"/>
    <w:rsid w:val="007B6892"/>
    <w:rsid w:val="007B6C49"/>
    <w:rsid w:val="007B7303"/>
    <w:rsid w:val="007C140A"/>
    <w:rsid w:val="007C227D"/>
    <w:rsid w:val="007C2480"/>
    <w:rsid w:val="007C4EF0"/>
    <w:rsid w:val="007C5A54"/>
    <w:rsid w:val="007C5A80"/>
    <w:rsid w:val="007C6340"/>
    <w:rsid w:val="007C64FC"/>
    <w:rsid w:val="007C6A89"/>
    <w:rsid w:val="007D024A"/>
    <w:rsid w:val="007D02A1"/>
    <w:rsid w:val="007D1F1F"/>
    <w:rsid w:val="007D218A"/>
    <w:rsid w:val="007D21CE"/>
    <w:rsid w:val="007D3254"/>
    <w:rsid w:val="007D3716"/>
    <w:rsid w:val="007D45D1"/>
    <w:rsid w:val="007D46BB"/>
    <w:rsid w:val="007D4901"/>
    <w:rsid w:val="007D4919"/>
    <w:rsid w:val="007D4C1D"/>
    <w:rsid w:val="007D4CF6"/>
    <w:rsid w:val="007D4D96"/>
    <w:rsid w:val="007D53CD"/>
    <w:rsid w:val="007D5409"/>
    <w:rsid w:val="007D5A78"/>
    <w:rsid w:val="007D6359"/>
    <w:rsid w:val="007D643E"/>
    <w:rsid w:val="007D6A4E"/>
    <w:rsid w:val="007D7748"/>
    <w:rsid w:val="007D7F70"/>
    <w:rsid w:val="007E0089"/>
    <w:rsid w:val="007E113C"/>
    <w:rsid w:val="007E1166"/>
    <w:rsid w:val="007E1A70"/>
    <w:rsid w:val="007E3451"/>
    <w:rsid w:val="007E3476"/>
    <w:rsid w:val="007E3D68"/>
    <w:rsid w:val="007E3F3E"/>
    <w:rsid w:val="007E52C2"/>
    <w:rsid w:val="007E5B6B"/>
    <w:rsid w:val="007E5BA4"/>
    <w:rsid w:val="007E5BF6"/>
    <w:rsid w:val="007E6519"/>
    <w:rsid w:val="007E6816"/>
    <w:rsid w:val="007E6C45"/>
    <w:rsid w:val="007E7132"/>
    <w:rsid w:val="007E7908"/>
    <w:rsid w:val="007E7AF6"/>
    <w:rsid w:val="007E7CFD"/>
    <w:rsid w:val="007F0534"/>
    <w:rsid w:val="007F0A5B"/>
    <w:rsid w:val="007F0F21"/>
    <w:rsid w:val="007F0F31"/>
    <w:rsid w:val="007F183D"/>
    <w:rsid w:val="007F2B75"/>
    <w:rsid w:val="007F361E"/>
    <w:rsid w:val="007F4517"/>
    <w:rsid w:val="007F4C75"/>
    <w:rsid w:val="007F51BC"/>
    <w:rsid w:val="007F52BC"/>
    <w:rsid w:val="007F5C8C"/>
    <w:rsid w:val="007F5F8A"/>
    <w:rsid w:val="007F5FFB"/>
    <w:rsid w:val="007F61DF"/>
    <w:rsid w:val="007F64BE"/>
    <w:rsid w:val="007F7127"/>
    <w:rsid w:val="007F7833"/>
    <w:rsid w:val="007F7BE6"/>
    <w:rsid w:val="007F7C63"/>
    <w:rsid w:val="0080019D"/>
    <w:rsid w:val="008008E1"/>
    <w:rsid w:val="008010A0"/>
    <w:rsid w:val="008014B2"/>
    <w:rsid w:val="0080391E"/>
    <w:rsid w:val="00803C24"/>
    <w:rsid w:val="008040B4"/>
    <w:rsid w:val="008040E9"/>
    <w:rsid w:val="00804C89"/>
    <w:rsid w:val="00804CCC"/>
    <w:rsid w:val="00804EEC"/>
    <w:rsid w:val="00805B6C"/>
    <w:rsid w:val="00805FD1"/>
    <w:rsid w:val="00806D49"/>
    <w:rsid w:val="00807D24"/>
    <w:rsid w:val="00807EDF"/>
    <w:rsid w:val="00810492"/>
    <w:rsid w:val="00810532"/>
    <w:rsid w:val="008105A3"/>
    <w:rsid w:val="008110A4"/>
    <w:rsid w:val="00812120"/>
    <w:rsid w:val="00812954"/>
    <w:rsid w:val="00812AD7"/>
    <w:rsid w:val="00813399"/>
    <w:rsid w:val="00813A73"/>
    <w:rsid w:val="00814745"/>
    <w:rsid w:val="008161B0"/>
    <w:rsid w:val="00816868"/>
    <w:rsid w:val="00816960"/>
    <w:rsid w:val="00816A12"/>
    <w:rsid w:val="00817438"/>
    <w:rsid w:val="008175E5"/>
    <w:rsid w:val="00817735"/>
    <w:rsid w:val="008177AB"/>
    <w:rsid w:val="00817C47"/>
    <w:rsid w:val="00817DB2"/>
    <w:rsid w:val="00820040"/>
    <w:rsid w:val="008206D2"/>
    <w:rsid w:val="008209F8"/>
    <w:rsid w:val="00820ECB"/>
    <w:rsid w:val="0082158D"/>
    <w:rsid w:val="0082260C"/>
    <w:rsid w:val="00823144"/>
    <w:rsid w:val="00823DB4"/>
    <w:rsid w:val="00824C47"/>
    <w:rsid w:val="00824E0E"/>
    <w:rsid w:val="00825758"/>
    <w:rsid w:val="00825CAD"/>
    <w:rsid w:val="00826654"/>
    <w:rsid w:val="00827186"/>
    <w:rsid w:val="0082772D"/>
    <w:rsid w:val="008303FB"/>
    <w:rsid w:val="00830520"/>
    <w:rsid w:val="00831A24"/>
    <w:rsid w:val="00832110"/>
    <w:rsid w:val="00832280"/>
    <w:rsid w:val="008327AB"/>
    <w:rsid w:val="00832A94"/>
    <w:rsid w:val="008331C6"/>
    <w:rsid w:val="00834109"/>
    <w:rsid w:val="008348DD"/>
    <w:rsid w:val="00834E75"/>
    <w:rsid w:val="00835FEB"/>
    <w:rsid w:val="0083678F"/>
    <w:rsid w:val="00840015"/>
    <w:rsid w:val="00840B85"/>
    <w:rsid w:val="00840DB0"/>
    <w:rsid w:val="0084141D"/>
    <w:rsid w:val="00841B55"/>
    <w:rsid w:val="00841E69"/>
    <w:rsid w:val="00843EDD"/>
    <w:rsid w:val="00844631"/>
    <w:rsid w:val="00844ABD"/>
    <w:rsid w:val="00844F09"/>
    <w:rsid w:val="00845167"/>
    <w:rsid w:val="00845701"/>
    <w:rsid w:val="00845F4E"/>
    <w:rsid w:val="00846576"/>
    <w:rsid w:val="00846E03"/>
    <w:rsid w:val="00850B02"/>
    <w:rsid w:val="0085163C"/>
    <w:rsid w:val="008519D7"/>
    <w:rsid w:val="00851D61"/>
    <w:rsid w:val="00851E5A"/>
    <w:rsid w:val="00851E5D"/>
    <w:rsid w:val="0085203B"/>
    <w:rsid w:val="00852099"/>
    <w:rsid w:val="0085237D"/>
    <w:rsid w:val="00853A49"/>
    <w:rsid w:val="00853D9C"/>
    <w:rsid w:val="0085426E"/>
    <w:rsid w:val="00855BF8"/>
    <w:rsid w:val="008560D7"/>
    <w:rsid w:val="0085694E"/>
    <w:rsid w:val="00856F06"/>
    <w:rsid w:val="0085715B"/>
    <w:rsid w:val="008576C1"/>
    <w:rsid w:val="008578BF"/>
    <w:rsid w:val="00861AED"/>
    <w:rsid w:val="00861F01"/>
    <w:rsid w:val="008629C4"/>
    <w:rsid w:val="008631F0"/>
    <w:rsid w:val="008637CD"/>
    <w:rsid w:val="008641C3"/>
    <w:rsid w:val="00864772"/>
    <w:rsid w:val="0086511D"/>
    <w:rsid w:val="00865F1F"/>
    <w:rsid w:val="00866470"/>
    <w:rsid w:val="00866589"/>
    <w:rsid w:val="008669CF"/>
    <w:rsid w:val="00866A96"/>
    <w:rsid w:val="00866DB8"/>
    <w:rsid w:val="00866E60"/>
    <w:rsid w:val="008676B5"/>
    <w:rsid w:val="008676F2"/>
    <w:rsid w:val="00867B08"/>
    <w:rsid w:val="008700BC"/>
    <w:rsid w:val="0087017B"/>
    <w:rsid w:val="008704BC"/>
    <w:rsid w:val="00870869"/>
    <w:rsid w:val="008710A0"/>
    <w:rsid w:val="0087128F"/>
    <w:rsid w:val="008714C5"/>
    <w:rsid w:val="008714C6"/>
    <w:rsid w:val="008717F9"/>
    <w:rsid w:val="008721E1"/>
    <w:rsid w:val="00874322"/>
    <w:rsid w:val="00875731"/>
    <w:rsid w:val="008761A9"/>
    <w:rsid w:val="00876261"/>
    <w:rsid w:val="00876533"/>
    <w:rsid w:val="008769C5"/>
    <w:rsid w:val="00876E78"/>
    <w:rsid w:val="00877F4E"/>
    <w:rsid w:val="00877F73"/>
    <w:rsid w:val="00877F94"/>
    <w:rsid w:val="00881C50"/>
    <w:rsid w:val="0088240F"/>
    <w:rsid w:val="00882468"/>
    <w:rsid w:val="00883E3E"/>
    <w:rsid w:val="008840F5"/>
    <w:rsid w:val="00884F66"/>
    <w:rsid w:val="00885935"/>
    <w:rsid w:val="00885EB5"/>
    <w:rsid w:val="00887474"/>
    <w:rsid w:val="00890C38"/>
    <w:rsid w:val="00891509"/>
    <w:rsid w:val="0089168A"/>
    <w:rsid w:val="0089172B"/>
    <w:rsid w:val="00891A2A"/>
    <w:rsid w:val="00892569"/>
    <w:rsid w:val="008931BB"/>
    <w:rsid w:val="0089333A"/>
    <w:rsid w:val="00893453"/>
    <w:rsid w:val="008959B0"/>
    <w:rsid w:val="00896FB0"/>
    <w:rsid w:val="00897590"/>
    <w:rsid w:val="008978D6"/>
    <w:rsid w:val="008A164C"/>
    <w:rsid w:val="008A1FDC"/>
    <w:rsid w:val="008A3804"/>
    <w:rsid w:val="008A49A5"/>
    <w:rsid w:val="008A5778"/>
    <w:rsid w:val="008A61B5"/>
    <w:rsid w:val="008A65EE"/>
    <w:rsid w:val="008A6721"/>
    <w:rsid w:val="008A6EB3"/>
    <w:rsid w:val="008A7E48"/>
    <w:rsid w:val="008B0B30"/>
    <w:rsid w:val="008B1219"/>
    <w:rsid w:val="008B17D0"/>
    <w:rsid w:val="008B2402"/>
    <w:rsid w:val="008B25EC"/>
    <w:rsid w:val="008B29E7"/>
    <w:rsid w:val="008B2A46"/>
    <w:rsid w:val="008B374D"/>
    <w:rsid w:val="008B3C66"/>
    <w:rsid w:val="008B4ACA"/>
    <w:rsid w:val="008B5FA2"/>
    <w:rsid w:val="008B647B"/>
    <w:rsid w:val="008B68BD"/>
    <w:rsid w:val="008B725F"/>
    <w:rsid w:val="008B72FF"/>
    <w:rsid w:val="008C00CB"/>
    <w:rsid w:val="008C00D0"/>
    <w:rsid w:val="008C0AA9"/>
    <w:rsid w:val="008C0AB4"/>
    <w:rsid w:val="008C0B92"/>
    <w:rsid w:val="008C1020"/>
    <w:rsid w:val="008C20B7"/>
    <w:rsid w:val="008C20E8"/>
    <w:rsid w:val="008C2385"/>
    <w:rsid w:val="008C489E"/>
    <w:rsid w:val="008C50E0"/>
    <w:rsid w:val="008C5768"/>
    <w:rsid w:val="008C6D40"/>
    <w:rsid w:val="008C6D77"/>
    <w:rsid w:val="008C7BB9"/>
    <w:rsid w:val="008C7E14"/>
    <w:rsid w:val="008C7F99"/>
    <w:rsid w:val="008D03C7"/>
    <w:rsid w:val="008D0F9A"/>
    <w:rsid w:val="008D1DAD"/>
    <w:rsid w:val="008D1E94"/>
    <w:rsid w:val="008D1FFC"/>
    <w:rsid w:val="008D2A9C"/>
    <w:rsid w:val="008D31F0"/>
    <w:rsid w:val="008D35D1"/>
    <w:rsid w:val="008D3999"/>
    <w:rsid w:val="008D3BBD"/>
    <w:rsid w:val="008D3C61"/>
    <w:rsid w:val="008D4703"/>
    <w:rsid w:val="008D4DCB"/>
    <w:rsid w:val="008D500E"/>
    <w:rsid w:val="008D514E"/>
    <w:rsid w:val="008D5BEE"/>
    <w:rsid w:val="008D60A7"/>
    <w:rsid w:val="008D67D2"/>
    <w:rsid w:val="008D6DC6"/>
    <w:rsid w:val="008D7DFE"/>
    <w:rsid w:val="008E075F"/>
    <w:rsid w:val="008E0941"/>
    <w:rsid w:val="008E0F0D"/>
    <w:rsid w:val="008E1D79"/>
    <w:rsid w:val="008E1DB9"/>
    <w:rsid w:val="008E2206"/>
    <w:rsid w:val="008E2250"/>
    <w:rsid w:val="008E226F"/>
    <w:rsid w:val="008E2A07"/>
    <w:rsid w:val="008E3DB4"/>
    <w:rsid w:val="008E4195"/>
    <w:rsid w:val="008E4641"/>
    <w:rsid w:val="008E5BF0"/>
    <w:rsid w:val="008E703D"/>
    <w:rsid w:val="008E7049"/>
    <w:rsid w:val="008F0921"/>
    <w:rsid w:val="008F1005"/>
    <w:rsid w:val="008F15E7"/>
    <w:rsid w:val="008F5ED8"/>
    <w:rsid w:val="008F6A54"/>
    <w:rsid w:val="008F6FD8"/>
    <w:rsid w:val="008F730E"/>
    <w:rsid w:val="008F76CF"/>
    <w:rsid w:val="00900078"/>
    <w:rsid w:val="009005DE"/>
    <w:rsid w:val="009007C4"/>
    <w:rsid w:val="0090124F"/>
    <w:rsid w:val="00901975"/>
    <w:rsid w:val="00901B5F"/>
    <w:rsid w:val="00901F1C"/>
    <w:rsid w:val="00902156"/>
    <w:rsid w:val="009025AC"/>
    <w:rsid w:val="00903328"/>
    <w:rsid w:val="009033A8"/>
    <w:rsid w:val="00903D94"/>
    <w:rsid w:val="009043BE"/>
    <w:rsid w:val="009046E2"/>
    <w:rsid w:val="009046F1"/>
    <w:rsid w:val="0090627E"/>
    <w:rsid w:val="00906E18"/>
    <w:rsid w:val="00907FE9"/>
    <w:rsid w:val="009101B2"/>
    <w:rsid w:val="0091079C"/>
    <w:rsid w:val="00910959"/>
    <w:rsid w:val="00911257"/>
    <w:rsid w:val="009115EE"/>
    <w:rsid w:val="00911DD3"/>
    <w:rsid w:val="00914F7A"/>
    <w:rsid w:val="00914F8F"/>
    <w:rsid w:val="00915416"/>
    <w:rsid w:val="00915A7E"/>
    <w:rsid w:val="00915CF6"/>
    <w:rsid w:val="00916DFB"/>
    <w:rsid w:val="00916F03"/>
    <w:rsid w:val="00920502"/>
    <w:rsid w:val="0092077B"/>
    <w:rsid w:val="00920FC6"/>
    <w:rsid w:val="00921891"/>
    <w:rsid w:val="00921D61"/>
    <w:rsid w:val="009221B1"/>
    <w:rsid w:val="00922240"/>
    <w:rsid w:val="00923C25"/>
    <w:rsid w:val="00924108"/>
    <w:rsid w:val="00925B15"/>
    <w:rsid w:val="00925B91"/>
    <w:rsid w:val="00925F32"/>
    <w:rsid w:val="0092603D"/>
    <w:rsid w:val="00927072"/>
    <w:rsid w:val="0092718E"/>
    <w:rsid w:val="00927BCC"/>
    <w:rsid w:val="0093037D"/>
    <w:rsid w:val="009307DA"/>
    <w:rsid w:val="009308CE"/>
    <w:rsid w:val="00930C93"/>
    <w:rsid w:val="00931325"/>
    <w:rsid w:val="00931524"/>
    <w:rsid w:val="009329B9"/>
    <w:rsid w:val="00932C26"/>
    <w:rsid w:val="00933CBA"/>
    <w:rsid w:val="00933CD7"/>
    <w:rsid w:val="00934029"/>
    <w:rsid w:val="00935B7F"/>
    <w:rsid w:val="00940781"/>
    <w:rsid w:val="009416D5"/>
    <w:rsid w:val="009417D6"/>
    <w:rsid w:val="00942265"/>
    <w:rsid w:val="0094244F"/>
    <w:rsid w:val="00942FD8"/>
    <w:rsid w:val="0094501A"/>
    <w:rsid w:val="0094501B"/>
    <w:rsid w:val="00945498"/>
    <w:rsid w:val="00945E52"/>
    <w:rsid w:val="00946594"/>
    <w:rsid w:val="00946B3D"/>
    <w:rsid w:val="00946FC4"/>
    <w:rsid w:val="009478F5"/>
    <w:rsid w:val="00947C1D"/>
    <w:rsid w:val="009500AA"/>
    <w:rsid w:val="009501F6"/>
    <w:rsid w:val="00950341"/>
    <w:rsid w:val="00950788"/>
    <w:rsid w:val="00952BBD"/>
    <w:rsid w:val="00952F1E"/>
    <w:rsid w:val="00953DC5"/>
    <w:rsid w:val="00955BB4"/>
    <w:rsid w:val="00955DB9"/>
    <w:rsid w:val="00956D08"/>
    <w:rsid w:val="009578E8"/>
    <w:rsid w:val="009600E5"/>
    <w:rsid w:val="0096067A"/>
    <w:rsid w:val="00961110"/>
    <w:rsid w:val="009619EB"/>
    <w:rsid w:val="009620A4"/>
    <w:rsid w:val="00962426"/>
    <w:rsid w:val="00962EFA"/>
    <w:rsid w:val="0096343B"/>
    <w:rsid w:val="0096354B"/>
    <w:rsid w:val="00963BEB"/>
    <w:rsid w:val="00964460"/>
    <w:rsid w:val="00964769"/>
    <w:rsid w:val="00964C2C"/>
    <w:rsid w:val="009653B6"/>
    <w:rsid w:val="009655B2"/>
    <w:rsid w:val="00965857"/>
    <w:rsid w:val="00965E83"/>
    <w:rsid w:val="009660A1"/>
    <w:rsid w:val="0096703C"/>
    <w:rsid w:val="0096777F"/>
    <w:rsid w:val="009700B5"/>
    <w:rsid w:val="00970782"/>
    <w:rsid w:val="009719FE"/>
    <w:rsid w:val="00971B7C"/>
    <w:rsid w:val="00971E26"/>
    <w:rsid w:val="0097325C"/>
    <w:rsid w:val="0097434D"/>
    <w:rsid w:val="00974856"/>
    <w:rsid w:val="009749BF"/>
    <w:rsid w:val="009754C5"/>
    <w:rsid w:val="00975872"/>
    <w:rsid w:val="009759B0"/>
    <w:rsid w:val="009762FE"/>
    <w:rsid w:val="009776D8"/>
    <w:rsid w:val="00977ABF"/>
    <w:rsid w:val="00977BAA"/>
    <w:rsid w:val="00977E6F"/>
    <w:rsid w:val="00980343"/>
    <w:rsid w:val="00980402"/>
    <w:rsid w:val="00980C59"/>
    <w:rsid w:val="00980DA9"/>
    <w:rsid w:val="00981207"/>
    <w:rsid w:val="00981CF8"/>
    <w:rsid w:val="009841D5"/>
    <w:rsid w:val="009841F6"/>
    <w:rsid w:val="00984319"/>
    <w:rsid w:val="009846A2"/>
    <w:rsid w:val="00984DFF"/>
    <w:rsid w:val="0098534C"/>
    <w:rsid w:val="009859F1"/>
    <w:rsid w:val="0098611A"/>
    <w:rsid w:val="00986A2A"/>
    <w:rsid w:val="00986F59"/>
    <w:rsid w:val="00987670"/>
    <w:rsid w:val="009903D3"/>
    <w:rsid w:val="00990462"/>
    <w:rsid w:val="009909DB"/>
    <w:rsid w:val="00991834"/>
    <w:rsid w:val="009924CD"/>
    <w:rsid w:val="009929B5"/>
    <w:rsid w:val="00992CA7"/>
    <w:rsid w:val="00992D94"/>
    <w:rsid w:val="0099329D"/>
    <w:rsid w:val="0099419F"/>
    <w:rsid w:val="00994B1C"/>
    <w:rsid w:val="00994CB8"/>
    <w:rsid w:val="00995378"/>
    <w:rsid w:val="0099574D"/>
    <w:rsid w:val="00995B6D"/>
    <w:rsid w:val="00996C60"/>
    <w:rsid w:val="00997428"/>
    <w:rsid w:val="0099777D"/>
    <w:rsid w:val="009A024E"/>
    <w:rsid w:val="009A0E1C"/>
    <w:rsid w:val="009A19E4"/>
    <w:rsid w:val="009A280E"/>
    <w:rsid w:val="009A35BA"/>
    <w:rsid w:val="009A3A5C"/>
    <w:rsid w:val="009A3EC5"/>
    <w:rsid w:val="009A42DA"/>
    <w:rsid w:val="009A6097"/>
    <w:rsid w:val="009A6C84"/>
    <w:rsid w:val="009A6E84"/>
    <w:rsid w:val="009A707A"/>
    <w:rsid w:val="009B0238"/>
    <w:rsid w:val="009B04A1"/>
    <w:rsid w:val="009B152D"/>
    <w:rsid w:val="009B1BE3"/>
    <w:rsid w:val="009B1F49"/>
    <w:rsid w:val="009B206F"/>
    <w:rsid w:val="009B26D1"/>
    <w:rsid w:val="009B2CA1"/>
    <w:rsid w:val="009B4E35"/>
    <w:rsid w:val="009B503F"/>
    <w:rsid w:val="009B54C8"/>
    <w:rsid w:val="009B611C"/>
    <w:rsid w:val="009B6A0F"/>
    <w:rsid w:val="009B7FDD"/>
    <w:rsid w:val="009C0FD8"/>
    <w:rsid w:val="009C1318"/>
    <w:rsid w:val="009C1C65"/>
    <w:rsid w:val="009C1ECB"/>
    <w:rsid w:val="009C21AC"/>
    <w:rsid w:val="009C2F03"/>
    <w:rsid w:val="009C3473"/>
    <w:rsid w:val="009C3A7F"/>
    <w:rsid w:val="009C3AD7"/>
    <w:rsid w:val="009C4043"/>
    <w:rsid w:val="009C47EB"/>
    <w:rsid w:val="009C53B7"/>
    <w:rsid w:val="009C654C"/>
    <w:rsid w:val="009C6689"/>
    <w:rsid w:val="009C6C47"/>
    <w:rsid w:val="009C6EDE"/>
    <w:rsid w:val="009C7497"/>
    <w:rsid w:val="009D060A"/>
    <w:rsid w:val="009D206A"/>
    <w:rsid w:val="009D2EFF"/>
    <w:rsid w:val="009D2FB6"/>
    <w:rsid w:val="009D37B8"/>
    <w:rsid w:val="009D3F83"/>
    <w:rsid w:val="009D446A"/>
    <w:rsid w:val="009D45EC"/>
    <w:rsid w:val="009D499B"/>
    <w:rsid w:val="009D4DC4"/>
    <w:rsid w:val="009D551B"/>
    <w:rsid w:val="009D5696"/>
    <w:rsid w:val="009D5915"/>
    <w:rsid w:val="009D5D6F"/>
    <w:rsid w:val="009D6FCC"/>
    <w:rsid w:val="009D7448"/>
    <w:rsid w:val="009D7E30"/>
    <w:rsid w:val="009D7FE5"/>
    <w:rsid w:val="009E04B8"/>
    <w:rsid w:val="009E0B36"/>
    <w:rsid w:val="009E0C1B"/>
    <w:rsid w:val="009E0FC4"/>
    <w:rsid w:val="009E10D9"/>
    <w:rsid w:val="009E1393"/>
    <w:rsid w:val="009E2C29"/>
    <w:rsid w:val="009E2C8F"/>
    <w:rsid w:val="009E3463"/>
    <w:rsid w:val="009E3D6A"/>
    <w:rsid w:val="009E4461"/>
    <w:rsid w:val="009E487D"/>
    <w:rsid w:val="009E4884"/>
    <w:rsid w:val="009E59E8"/>
    <w:rsid w:val="009E6BF1"/>
    <w:rsid w:val="009E6D9D"/>
    <w:rsid w:val="009E6E56"/>
    <w:rsid w:val="009E70E1"/>
    <w:rsid w:val="009E7316"/>
    <w:rsid w:val="009E7AE1"/>
    <w:rsid w:val="009F0443"/>
    <w:rsid w:val="009F1ADE"/>
    <w:rsid w:val="009F1C1D"/>
    <w:rsid w:val="009F1D23"/>
    <w:rsid w:val="009F28E8"/>
    <w:rsid w:val="009F31EC"/>
    <w:rsid w:val="009F326C"/>
    <w:rsid w:val="009F3A31"/>
    <w:rsid w:val="009F3A3A"/>
    <w:rsid w:val="009F3A6B"/>
    <w:rsid w:val="009F46B2"/>
    <w:rsid w:val="009F52D0"/>
    <w:rsid w:val="009F53FF"/>
    <w:rsid w:val="009F55FA"/>
    <w:rsid w:val="009F5902"/>
    <w:rsid w:val="009F5A00"/>
    <w:rsid w:val="009F727A"/>
    <w:rsid w:val="009F7D09"/>
    <w:rsid w:val="00A01716"/>
    <w:rsid w:val="00A01F18"/>
    <w:rsid w:val="00A03855"/>
    <w:rsid w:val="00A03BBD"/>
    <w:rsid w:val="00A03BE5"/>
    <w:rsid w:val="00A04718"/>
    <w:rsid w:val="00A057E5"/>
    <w:rsid w:val="00A05EA5"/>
    <w:rsid w:val="00A0671B"/>
    <w:rsid w:val="00A069FB"/>
    <w:rsid w:val="00A07732"/>
    <w:rsid w:val="00A10142"/>
    <w:rsid w:val="00A103DE"/>
    <w:rsid w:val="00A116C5"/>
    <w:rsid w:val="00A11E83"/>
    <w:rsid w:val="00A121B4"/>
    <w:rsid w:val="00A1220A"/>
    <w:rsid w:val="00A12929"/>
    <w:rsid w:val="00A129E7"/>
    <w:rsid w:val="00A12DBD"/>
    <w:rsid w:val="00A12EF8"/>
    <w:rsid w:val="00A13B8C"/>
    <w:rsid w:val="00A13E7B"/>
    <w:rsid w:val="00A1404B"/>
    <w:rsid w:val="00A14091"/>
    <w:rsid w:val="00A14592"/>
    <w:rsid w:val="00A14D9D"/>
    <w:rsid w:val="00A15776"/>
    <w:rsid w:val="00A1636D"/>
    <w:rsid w:val="00A166CD"/>
    <w:rsid w:val="00A16849"/>
    <w:rsid w:val="00A174DF"/>
    <w:rsid w:val="00A17983"/>
    <w:rsid w:val="00A17FB5"/>
    <w:rsid w:val="00A20887"/>
    <w:rsid w:val="00A20DA0"/>
    <w:rsid w:val="00A21935"/>
    <w:rsid w:val="00A21944"/>
    <w:rsid w:val="00A232BA"/>
    <w:rsid w:val="00A23459"/>
    <w:rsid w:val="00A239FC"/>
    <w:rsid w:val="00A23DC6"/>
    <w:rsid w:val="00A25489"/>
    <w:rsid w:val="00A266F6"/>
    <w:rsid w:val="00A2718B"/>
    <w:rsid w:val="00A27369"/>
    <w:rsid w:val="00A2744F"/>
    <w:rsid w:val="00A27543"/>
    <w:rsid w:val="00A277A0"/>
    <w:rsid w:val="00A27ECA"/>
    <w:rsid w:val="00A3079F"/>
    <w:rsid w:val="00A30C7F"/>
    <w:rsid w:val="00A316C7"/>
    <w:rsid w:val="00A31FF9"/>
    <w:rsid w:val="00A32795"/>
    <w:rsid w:val="00A32866"/>
    <w:rsid w:val="00A32A44"/>
    <w:rsid w:val="00A332BC"/>
    <w:rsid w:val="00A34111"/>
    <w:rsid w:val="00A34631"/>
    <w:rsid w:val="00A34A4F"/>
    <w:rsid w:val="00A3503A"/>
    <w:rsid w:val="00A3579A"/>
    <w:rsid w:val="00A36551"/>
    <w:rsid w:val="00A3662B"/>
    <w:rsid w:val="00A37F5D"/>
    <w:rsid w:val="00A40249"/>
    <w:rsid w:val="00A4072D"/>
    <w:rsid w:val="00A40AE5"/>
    <w:rsid w:val="00A40F19"/>
    <w:rsid w:val="00A41189"/>
    <w:rsid w:val="00A416E8"/>
    <w:rsid w:val="00A41ED1"/>
    <w:rsid w:val="00A42125"/>
    <w:rsid w:val="00A4216B"/>
    <w:rsid w:val="00A4279E"/>
    <w:rsid w:val="00A43365"/>
    <w:rsid w:val="00A43C92"/>
    <w:rsid w:val="00A4420A"/>
    <w:rsid w:val="00A452A7"/>
    <w:rsid w:val="00A45556"/>
    <w:rsid w:val="00A456A5"/>
    <w:rsid w:val="00A45E22"/>
    <w:rsid w:val="00A465BC"/>
    <w:rsid w:val="00A467AB"/>
    <w:rsid w:val="00A46D8D"/>
    <w:rsid w:val="00A47026"/>
    <w:rsid w:val="00A47592"/>
    <w:rsid w:val="00A50B1B"/>
    <w:rsid w:val="00A519FD"/>
    <w:rsid w:val="00A51BA5"/>
    <w:rsid w:val="00A5218B"/>
    <w:rsid w:val="00A53568"/>
    <w:rsid w:val="00A53746"/>
    <w:rsid w:val="00A54DB3"/>
    <w:rsid w:val="00A5532D"/>
    <w:rsid w:val="00A553F0"/>
    <w:rsid w:val="00A55B3B"/>
    <w:rsid w:val="00A5607B"/>
    <w:rsid w:val="00A56C2B"/>
    <w:rsid w:val="00A56EAE"/>
    <w:rsid w:val="00A57981"/>
    <w:rsid w:val="00A60456"/>
    <w:rsid w:val="00A605CF"/>
    <w:rsid w:val="00A60E4F"/>
    <w:rsid w:val="00A61B17"/>
    <w:rsid w:val="00A61D44"/>
    <w:rsid w:val="00A63CA5"/>
    <w:rsid w:val="00A645B5"/>
    <w:rsid w:val="00A6553D"/>
    <w:rsid w:val="00A66331"/>
    <w:rsid w:val="00A66729"/>
    <w:rsid w:val="00A67FB7"/>
    <w:rsid w:val="00A7047D"/>
    <w:rsid w:val="00A70549"/>
    <w:rsid w:val="00A70EC9"/>
    <w:rsid w:val="00A70FD8"/>
    <w:rsid w:val="00A717E8"/>
    <w:rsid w:val="00A721A8"/>
    <w:rsid w:val="00A72C2A"/>
    <w:rsid w:val="00A740CE"/>
    <w:rsid w:val="00A7546F"/>
    <w:rsid w:val="00A76C2E"/>
    <w:rsid w:val="00A77CDB"/>
    <w:rsid w:val="00A77D1E"/>
    <w:rsid w:val="00A80E81"/>
    <w:rsid w:val="00A812E6"/>
    <w:rsid w:val="00A82C27"/>
    <w:rsid w:val="00A82F52"/>
    <w:rsid w:val="00A83518"/>
    <w:rsid w:val="00A83A9B"/>
    <w:rsid w:val="00A83FCF"/>
    <w:rsid w:val="00A851A8"/>
    <w:rsid w:val="00A858C5"/>
    <w:rsid w:val="00A85BD2"/>
    <w:rsid w:val="00A86073"/>
    <w:rsid w:val="00A86225"/>
    <w:rsid w:val="00A8648A"/>
    <w:rsid w:val="00A86A11"/>
    <w:rsid w:val="00A86EB1"/>
    <w:rsid w:val="00A87E39"/>
    <w:rsid w:val="00A90877"/>
    <w:rsid w:val="00A90B27"/>
    <w:rsid w:val="00A9201C"/>
    <w:rsid w:val="00A92047"/>
    <w:rsid w:val="00A926D5"/>
    <w:rsid w:val="00A9291B"/>
    <w:rsid w:val="00A92992"/>
    <w:rsid w:val="00A9331C"/>
    <w:rsid w:val="00A9370D"/>
    <w:rsid w:val="00A93798"/>
    <w:rsid w:val="00A94E44"/>
    <w:rsid w:val="00A9526B"/>
    <w:rsid w:val="00A95B7A"/>
    <w:rsid w:val="00A95E51"/>
    <w:rsid w:val="00A9619B"/>
    <w:rsid w:val="00A96911"/>
    <w:rsid w:val="00A96B26"/>
    <w:rsid w:val="00A976AA"/>
    <w:rsid w:val="00A97AB4"/>
    <w:rsid w:val="00A97ABA"/>
    <w:rsid w:val="00A97B2E"/>
    <w:rsid w:val="00A97C9A"/>
    <w:rsid w:val="00AA0017"/>
    <w:rsid w:val="00AA0892"/>
    <w:rsid w:val="00AA126E"/>
    <w:rsid w:val="00AA28BA"/>
    <w:rsid w:val="00AA2F20"/>
    <w:rsid w:val="00AA472D"/>
    <w:rsid w:val="00AA6B66"/>
    <w:rsid w:val="00AA6D49"/>
    <w:rsid w:val="00AA763D"/>
    <w:rsid w:val="00AB03C7"/>
    <w:rsid w:val="00AB0D47"/>
    <w:rsid w:val="00AB0F0B"/>
    <w:rsid w:val="00AB1BBE"/>
    <w:rsid w:val="00AB1C25"/>
    <w:rsid w:val="00AB2759"/>
    <w:rsid w:val="00AB2806"/>
    <w:rsid w:val="00AB3C04"/>
    <w:rsid w:val="00AB43A3"/>
    <w:rsid w:val="00AB564D"/>
    <w:rsid w:val="00AB5757"/>
    <w:rsid w:val="00AB591A"/>
    <w:rsid w:val="00AB592E"/>
    <w:rsid w:val="00AB60A3"/>
    <w:rsid w:val="00AB638C"/>
    <w:rsid w:val="00AB683D"/>
    <w:rsid w:val="00AB7A9A"/>
    <w:rsid w:val="00AC029D"/>
    <w:rsid w:val="00AC0F1D"/>
    <w:rsid w:val="00AC10EA"/>
    <w:rsid w:val="00AC15DE"/>
    <w:rsid w:val="00AC205A"/>
    <w:rsid w:val="00AC31B7"/>
    <w:rsid w:val="00AC32B9"/>
    <w:rsid w:val="00AC39CF"/>
    <w:rsid w:val="00AC45E0"/>
    <w:rsid w:val="00AC4B6F"/>
    <w:rsid w:val="00AC4FAC"/>
    <w:rsid w:val="00AC5C3E"/>
    <w:rsid w:val="00AC6D37"/>
    <w:rsid w:val="00AC73A4"/>
    <w:rsid w:val="00AC7C0B"/>
    <w:rsid w:val="00AD01A7"/>
    <w:rsid w:val="00AD09AF"/>
    <w:rsid w:val="00AD0D56"/>
    <w:rsid w:val="00AD0DEF"/>
    <w:rsid w:val="00AD236A"/>
    <w:rsid w:val="00AD2755"/>
    <w:rsid w:val="00AD3CDF"/>
    <w:rsid w:val="00AD4059"/>
    <w:rsid w:val="00AD5054"/>
    <w:rsid w:val="00AD513B"/>
    <w:rsid w:val="00AD5C4D"/>
    <w:rsid w:val="00AD5CB9"/>
    <w:rsid w:val="00AD66CE"/>
    <w:rsid w:val="00AD7B29"/>
    <w:rsid w:val="00AD7E6A"/>
    <w:rsid w:val="00AE0D51"/>
    <w:rsid w:val="00AE0DFE"/>
    <w:rsid w:val="00AE111B"/>
    <w:rsid w:val="00AE127E"/>
    <w:rsid w:val="00AE23F3"/>
    <w:rsid w:val="00AE2865"/>
    <w:rsid w:val="00AE2875"/>
    <w:rsid w:val="00AE291C"/>
    <w:rsid w:val="00AE2961"/>
    <w:rsid w:val="00AE2D38"/>
    <w:rsid w:val="00AE3C6F"/>
    <w:rsid w:val="00AE4954"/>
    <w:rsid w:val="00AE58B7"/>
    <w:rsid w:val="00AE7193"/>
    <w:rsid w:val="00AE72EC"/>
    <w:rsid w:val="00AE73B4"/>
    <w:rsid w:val="00AE7777"/>
    <w:rsid w:val="00AF02F0"/>
    <w:rsid w:val="00AF0633"/>
    <w:rsid w:val="00AF12AD"/>
    <w:rsid w:val="00AF1EEA"/>
    <w:rsid w:val="00AF1F80"/>
    <w:rsid w:val="00AF1FBD"/>
    <w:rsid w:val="00AF2FE3"/>
    <w:rsid w:val="00AF3051"/>
    <w:rsid w:val="00AF36B6"/>
    <w:rsid w:val="00AF37B4"/>
    <w:rsid w:val="00AF3B8B"/>
    <w:rsid w:val="00AF3BBA"/>
    <w:rsid w:val="00AF4130"/>
    <w:rsid w:val="00AF45D9"/>
    <w:rsid w:val="00AF4736"/>
    <w:rsid w:val="00AF4AF7"/>
    <w:rsid w:val="00AF57C2"/>
    <w:rsid w:val="00AF5A3A"/>
    <w:rsid w:val="00AF5D93"/>
    <w:rsid w:val="00AF68F6"/>
    <w:rsid w:val="00AF6985"/>
    <w:rsid w:val="00AF7082"/>
    <w:rsid w:val="00AF7265"/>
    <w:rsid w:val="00AF77AE"/>
    <w:rsid w:val="00AF7B81"/>
    <w:rsid w:val="00B00413"/>
    <w:rsid w:val="00B0064C"/>
    <w:rsid w:val="00B009A9"/>
    <w:rsid w:val="00B00EE8"/>
    <w:rsid w:val="00B02057"/>
    <w:rsid w:val="00B02D9D"/>
    <w:rsid w:val="00B0304E"/>
    <w:rsid w:val="00B03343"/>
    <w:rsid w:val="00B035BB"/>
    <w:rsid w:val="00B0376B"/>
    <w:rsid w:val="00B03EAB"/>
    <w:rsid w:val="00B041D8"/>
    <w:rsid w:val="00B04960"/>
    <w:rsid w:val="00B04D8D"/>
    <w:rsid w:val="00B04F4E"/>
    <w:rsid w:val="00B06664"/>
    <w:rsid w:val="00B067D9"/>
    <w:rsid w:val="00B068F0"/>
    <w:rsid w:val="00B06A83"/>
    <w:rsid w:val="00B06F93"/>
    <w:rsid w:val="00B077D7"/>
    <w:rsid w:val="00B10E4D"/>
    <w:rsid w:val="00B11283"/>
    <w:rsid w:val="00B11669"/>
    <w:rsid w:val="00B122A1"/>
    <w:rsid w:val="00B125E9"/>
    <w:rsid w:val="00B12AA7"/>
    <w:rsid w:val="00B12DCC"/>
    <w:rsid w:val="00B12F9E"/>
    <w:rsid w:val="00B134AE"/>
    <w:rsid w:val="00B16A49"/>
    <w:rsid w:val="00B17233"/>
    <w:rsid w:val="00B205AB"/>
    <w:rsid w:val="00B20646"/>
    <w:rsid w:val="00B207E7"/>
    <w:rsid w:val="00B22BA3"/>
    <w:rsid w:val="00B22FFD"/>
    <w:rsid w:val="00B23145"/>
    <w:rsid w:val="00B2337B"/>
    <w:rsid w:val="00B25248"/>
    <w:rsid w:val="00B26B8A"/>
    <w:rsid w:val="00B270E6"/>
    <w:rsid w:val="00B273C5"/>
    <w:rsid w:val="00B27754"/>
    <w:rsid w:val="00B302A2"/>
    <w:rsid w:val="00B30797"/>
    <w:rsid w:val="00B3265D"/>
    <w:rsid w:val="00B33245"/>
    <w:rsid w:val="00B33314"/>
    <w:rsid w:val="00B3388A"/>
    <w:rsid w:val="00B34218"/>
    <w:rsid w:val="00B3429F"/>
    <w:rsid w:val="00B349F1"/>
    <w:rsid w:val="00B34CA4"/>
    <w:rsid w:val="00B34D7F"/>
    <w:rsid w:val="00B35233"/>
    <w:rsid w:val="00B35E8B"/>
    <w:rsid w:val="00B362E9"/>
    <w:rsid w:val="00B408A0"/>
    <w:rsid w:val="00B40B09"/>
    <w:rsid w:val="00B421FF"/>
    <w:rsid w:val="00B429B0"/>
    <w:rsid w:val="00B42A6E"/>
    <w:rsid w:val="00B42B29"/>
    <w:rsid w:val="00B43027"/>
    <w:rsid w:val="00B43198"/>
    <w:rsid w:val="00B43FD3"/>
    <w:rsid w:val="00B44265"/>
    <w:rsid w:val="00B44EF4"/>
    <w:rsid w:val="00B45072"/>
    <w:rsid w:val="00B4580B"/>
    <w:rsid w:val="00B45F6A"/>
    <w:rsid w:val="00B475AF"/>
    <w:rsid w:val="00B5188A"/>
    <w:rsid w:val="00B51C42"/>
    <w:rsid w:val="00B51C5A"/>
    <w:rsid w:val="00B5239D"/>
    <w:rsid w:val="00B52593"/>
    <w:rsid w:val="00B55090"/>
    <w:rsid w:val="00B55E09"/>
    <w:rsid w:val="00B5610D"/>
    <w:rsid w:val="00B56C33"/>
    <w:rsid w:val="00B57083"/>
    <w:rsid w:val="00B570CE"/>
    <w:rsid w:val="00B5763F"/>
    <w:rsid w:val="00B57CDB"/>
    <w:rsid w:val="00B60621"/>
    <w:rsid w:val="00B607DB"/>
    <w:rsid w:val="00B60A98"/>
    <w:rsid w:val="00B60F1E"/>
    <w:rsid w:val="00B61AE6"/>
    <w:rsid w:val="00B63DD8"/>
    <w:rsid w:val="00B6436D"/>
    <w:rsid w:val="00B6436E"/>
    <w:rsid w:val="00B668B1"/>
    <w:rsid w:val="00B66D56"/>
    <w:rsid w:val="00B6740F"/>
    <w:rsid w:val="00B67505"/>
    <w:rsid w:val="00B67BC9"/>
    <w:rsid w:val="00B7045C"/>
    <w:rsid w:val="00B7056D"/>
    <w:rsid w:val="00B70DEC"/>
    <w:rsid w:val="00B73256"/>
    <w:rsid w:val="00B7328B"/>
    <w:rsid w:val="00B735DB"/>
    <w:rsid w:val="00B73FE4"/>
    <w:rsid w:val="00B753EE"/>
    <w:rsid w:val="00B75CB7"/>
    <w:rsid w:val="00B769AE"/>
    <w:rsid w:val="00B8334B"/>
    <w:rsid w:val="00B83578"/>
    <w:rsid w:val="00B86AD5"/>
    <w:rsid w:val="00B874F4"/>
    <w:rsid w:val="00B90225"/>
    <w:rsid w:val="00B906C4"/>
    <w:rsid w:val="00B909F3"/>
    <w:rsid w:val="00B90FB6"/>
    <w:rsid w:val="00B91690"/>
    <w:rsid w:val="00B916A6"/>
    <w:rsid w:val="00B92C61"/>
    <w:rsid w:val="00B92CB0"/>
    <w:rsid w:val="00B937CD"/>
    <w:rsid w:val="00B93DDF"/>
    <w:rsid w:val="00B93E1E"/>
    <w:rsid w:val="00B93FBE"/>
    <w:rsid w:val="00B94ADE"/>
    <w:rsid w:val="00B9546F"/>
    <w:rsid w:val="00B95564"/>
    <w:rsid w:val="00B96175"/>
    <w:rsid w:val="00BA03BB"/>
    <w:rsid w:val="00BA14D9"/>
    <w:rsid w:val="00BA2379"/>
    <w:rsid w:val="00BA3082"/>
    <w:rsid w:val="00BA386E"/>
    <w:rsid w:val="00BA3F44"/>
    <w:rsid w:val="00BA5999"/>
    <w:rsid w:val="00BA5F93"/>
    <w:rsid w:val="00BA6DB2"/>
    <w:rsid w:val="00BA719C"/>
    <w:rsid w:val="00BA7321"/>
    <w:rsid w:val="00BA75BF"/>
    <w:rsid w:val="00BA7A40"/>
    <w:rsid w:val="00BB0497"/>
    <w:rsid w:val="00BB0623"/>
    <w:rsid w:val="00BB14FD"/>
    <w:rsid w:val="00BB1BB0"/>
    <w:rsid w:val="00BB213B"/>
    <w:rsid w:val="00BB2498"/>
    <w:rsid w:val="00BB2AC6"/>
    <w:rsid w:val="00BB2AF5"/>
    <w:rsid w:val="00BB4126"/>
    <w:rsid w:val="00BB44ED"/>
    <w:rsid w:val="00BB4A1E"/>
    <w:rsid w:val="00BB4EC4"/>
    <w:rsid w:val="00BB5B94"/>
    <w:rsid w:val="00BB5D4F"/>
    <w:rsid w:val="00BB5E77"/>
    <w:rsid w:val="00BB61AA"/>
    <w:rsid w:val="00BB665F"/>
    <w:rsid w:val="00BB6AC4"/>
    <w:rsid w:val="00BB6C02"/>
    <w:rsid w:val="00BB6CD8"/>
    <w:rsid w:val="00BC01BF"/>
    <w:rsid w:val="00BC06BA"/>
    <w:rsid w:val="00BC0B9B"/>
    <w:rsid w:val="00BC0F95"/>
    <w:rsid w:val="00BC114D"/>
    <w:rsid w:val="00BC2950"/>
    <w:rsid w:val="00BC3987"/>
    <w:rsid w:val="00BC3CF6"/>
    <w:rsid w:val="00BC4380"/>
    <w:rsid w:val="00BC446D"/>
    <w:rsid w:val="00BC4A0F"/>
    <w:rsid w:val="00BC54A1"/>
    <w:rsid w:val="00BC5526"/>
    <w:rsid w:val="00BC5823"/>
    <w:rsid w:val="00BC60B7"/>
    <w:rsid w:val="00BC617F"/>
    <w:rsid w:val="00BC6F1A"/>
    <w:rsid w:val="00BD0750"/>
    <w:rsid w:val="00BD092D"/>
    <w:rsid w:val="00BD1072"/>
    <w:rsid w:val="00BD121E"/>
    <w:rsid w:val="00BD183D"/>
    <w:rsid w:val="00BD1B7C"/>
    <w:rsid w:val="00BD1EA0"/>
    <w:rsid w:val="00BD29EC"/>
    <w:rsid w:val="00BD3099"/>
    <w:rsid w:val="00BD3182"/>
    <w:rsid w:val="00BD36C9"/>
    <w:rsid w:val="00BD4B1A"/>
    <w:rsid w:val="00BD621C"/>
    <w:rsid w:val="00BD64EA"/>
    <w:rsid w:val="00BD6FC5"/>
    <w:rsid w:val="00BD77CB"/>
    <w:rsid w:val="00BD7DBD"/>
    <w:rsid w:val="00BD7F5E"/>
    <w:rsid w:val="00BE00E2"/>
    <w:rsid w:val="00BE0407"/>
    <w:rsid w:val="00BE0B92"/>
    <w:rsid w:val="00BE1B6D"/>
    <w:rsid w:val="00BE3612"/>
    <w:rsid w:val="00BE46F3"/>
    <w:rsid w:val="00BE4CDF"/>
    <w:rsid w:val="00BE4EB2"/>
    <w:rsid w:val="00BE5950"/>
    <w:rsid w:val="00BE5AAB"/>
    <w:rsid w:val="00BE5B7A"/>
    <w:rsid w:val="00BE6008"/>
    <w:rsid w:val="00BE69BF"/>
    <w:rsid w:val="00BE6A40"/>
    <w:rsid w:val="00BE7058"/>
    <w:rsid w:val="00BE778F"/>
    <w:rsid w:val="00BE7D6E"/>
    <w:rsid w:val="00BF0436"/>
    <w:rsid w:val="00BF258D"/>
    <w:rsid w:val="00BF41BC"/>
    <w:rsid w:val="00BF66DF"/>
    <w:rsid w:val="00BF7748"/>
    <w:rsid w:val="00BF7D36"/>
    <w:rsid w:val="00BF7E76"/>
    <w:rsid w:val="00C005FB"/>
    <w:rsid w:val="00C00800"/>
    <w:rsid w:val="00C01569"/>
    <w:rsid w:val="00C015CB"/>
    <w:rsid w:val="00C0164F"/>
    <w:rsid w:val="00C0186B"/>
    <w:rsid w:val="00C01E53"/>
    <w:rsid w:val="00C01F6E"/>
    <w:rsid w:val="00C0217A"/>
    <w:rsid w:val="00C02D2C"/>
    <w:rsid w:val="00C02DC8"/>
    <w:rsid w:val="00C034ED"/>
    <w:rsid w:val="00C038F5"/>
    <w:rsid w:val="00C039E8"/>
    <w:rsid w:val="00C03A20"/>
    <w:rsid w:val="00C03F5F"/>
    <w:rsid w:val="00C042EB"/>
    <w:rsid w:val="00C0468C"/>
    <w:rsid w:val="00C04D08"/>
    <w:rsid w:val="00C051E1"/>
    <w:rsid w:val="00C05617"/>
    <w:rsid w:val="00C057F4"/>
    <w:rsid w:val="00C06AE7"/>
    <w:rsid w:val="00C06E52"/>
    <w:rsid w:val="00C06FD6"/>
    <w:rsid w:val="00C0749D"/>
    <w:rsid w:val="00C07BED"/>
    <w:rsid w:val="00C10AF7"/>
    <w:rsid w:val="00C127F0"/>
    <w:rsid w:val="00C1303C"/>
    <w:rsid w:val="00C149C4"/>
    <w:rsid w:val="00C1540C"/>
    <w:rsid w:val="00C158D7"/>
    <w:rsid w:val="00C15AAB"/>
    <w:rsid w:val="00C162FB"/>
    <w:rsid w:val="00C16352"/>
    <w:rsid w:val="00C16502"/>
    <w:rsid w:val="00C166A7"/>
    <w:rsid w:val="00C16DEF"/>
    <w:rsid w:val="00C171C6"/>
    <w:rsid w:val="00C174D6"/>
    <w:rsid w:val="00C17BC9"/>
    <w:rsid w:val="00C2002E"/>
    <w:rsid w:val="00C203DE"/>
    <w:rsid w:val="00C20CF5"/>
    <w:rsid w:val="00C2185C"/>
    <w:rsid w:val="00C21B6D"/>
    <w:rsid w:val="00C21B73"/>
    <w:rsid w:val="00C22131"/>
    <w:rsid w:val="00C236C4"/>
    <w:rsid w:val="00C23928"/>
    <w:rsid w:val="00C23961"/>
    <w:rsid w:val="00C23B44"/>
    <w:rsid w:val="00C23B45"/>
    <w:rsid w:val="00C242C1"/>
    <w:rsid w:val="00C24435"/>
    <w:rsid w:val="00C25433"/>
    <w:rsid w:val="00C25555"/>
    <w:rsid w:val="00C25A5A"/>
    <w:rsid w:val="00C25F03"/>
    <w:rsid w:val="00C262ED"/>
    <w:rsid w:val="00C26D37"/>
    <w:rsid w:val="00C27A6F"/>
    <w:rsid w:val="00C27B11"/>
    <w:rsid w:val="00C27B12"/>
    <w:rsid w:val="00C27E68"/>
    <w:rsid w:val="00C30606"/>
    <w:rsid w:val="00C311F9"/>
    <w:rsid w:val="00C31CCF"/>
    <w:rsid w:val="00C32A41"/>
    <w:rsid w:val="00C3336C"/>
    <w:rsid w:val="00C3383E"/>
    <w:rsid w:val="00C342E7"/>
    <w:rsid w:val="00C343EC"/>
    <w:rsid w:val="00C34909"/>
    <w:rsid w:val="00C34A9E"/>
    <w:rsid w:val="00C352FD"/>
    <w:rsid w:val="00C3715C"/>
    <w:rsid w:val="00C400BC"/>
    <w:rsid w:val="00C40C2F"/>
    <w:rsid w:val="00C40D59"/>
    <w:rsid w:val="00C40E49"/>
    <w:rsid w:val="00C41149"/>
    <w:rsid w:val="00C41A7C"/>
    <w:rsid w:val="00C41B33"/>
    <w:rsid w:val="00C42BE7"/>
    <w:rsid w:val="00C4309E"/>
    <w:rsid w:val="00C43437"/>
    <w:rsid w:val="00C4395C"/>
    <w:rsid w:val="00C43E53"/>
    <w:rsid w:val="00C44054"/>
    <w:rsid w:val="00C4428F"/>
    <w:rsid w:val="00C448C7"/>
    <w:rsid w:val="00C44C6A"/>
    <w:rsid w:val="00C45125"/>
    <w:rsid w:val="00C45BD7"/>
    <w:rsid w:val="00C45D36"/>
    <w:rsid w:val="00C46784"/>
    <w:rsid w:val="00C47308"/>
    <w:rsid w:val="00C478ED"/>
    <w:rsid w:val="00C50888"/>
    <w:rsid w:val="00C525A3"/>
    <w:rsid w:val="00C52938"/>
    <w:rsid w:val="00C529AC"/>
    <w:rsid w:val="00C53814"/>
    <w:rsid w:val="00C53CCB"/>
    <w:rsid w:val="00C53EF1"/>
    <w:rsid w:val="00C54B75"/>
    <w:rsid w:val="00C54EAD"/>
    <w:rsid w:val="00C55BD7"/>
    <w:rsid w:val="00C55EFB"/>
    <w:rsid w:val="00C5747E"/>
    <w:rsid w:val="00C57595"/>
    <w:rsid w:val="00C579D4"/>
    <w:rsid w:val="00C57D2C"/>
    <w:rsid w:val="00C613DE"/>
    <w:rsid w:val="00C61AE3"/>
    <w:rsid w:val="00C628E6"/>
    <w:rsid w:val="00C62A4E"/>
    <w:rsid w:val="00C62FCC"/>
    <w:rsid w:val="00C633F5"/>
    <w:rsid w:val="00C6342E"/>
    <w:rsid w:val="00C63509"/>
    <w:rsid w:val="00C64988"/>
    <w:rsid w:val="00C64991"/>
    <w:rsid w:val="00C64EEB"/>
    <w:rsid w:val="00C65457"/>
    <w:rsid w:val="00C655CE"/>
    <w:rsid w:val="00C65662"/>
    <w:rsid w:val="00C656FD"/>
    <w:rsid w:val="00C6660B"/>
    <w:rsid w:val="00C666EB"/>
    <w:rsid w:val="00C66D48"/>
    <w:rsid w:val="00C6763A"/>
    <w:rsid w:val="00C7001B"/>
    <w:rsid w:val="00C70CEC"/>
    <w:rsid w:val="00C70D67"/>
    <w:rsid w:val="00C7182E"/>
    <w:rsid w:val="00C719BF"/>
    <w:rsid w:val="00C72A69"/>
    <w:rsid w:val="00C73C3F"/>
    <w:rsid w:val="00C742D9"/>
    <w:rsid w:val="00C749B2"/>
    <w:rsid w:val="00C74E60"/>
    <w:rsid w:val="00C76105"/>
    <w:rsid w:val="00C76139"/>
    <w:rsid w:val="00C76C70"/>
    <w:rsid w:val="00C77208"/>
    <w:rsid w:val="00C77B49"/>
    <w:rsid w:val="00C77CE3"/>
    <w:rsid w:val="00C804E7"/>
    <w:rsid w:val="00C805D9"/>
    <w:rsid w:val="00C809B0"/>
    <w:rsid w:val="00C81949"/>
    <w:rsid w:val="00C81E3B"/>
    <w:rsid w:val="00C82932"/>
    <w:rsid w:val="00C82951"/>
    <w:rsid w:val="00C82FAA"/>
    <w:rsid w:val="00C82FEC"/>
    <w:rsid w:val="00C83246"/>
    <w:rsid w:val="00C83793"/>
    <w:rsid w:val="00C838AE"/>
    <w:rsid w:val="00C839A3"/>
    <w:rsid w:val="00C84A99"/>
    <w:rsid w:val="00C84B9F"/>
    <w:rsid w:val="00C85530"/>
    <w:rsid w:val="00C85C49"/>
    <w:rsid w:val="00C8612A"/>
    <w:rsid w:val="00C875DE"/>
    <w:rsid w:val="00C904E8"/>
    <w:rsid w:val="00C90ACD"/>
    <w:rsid w:val="00C91A50"/>
    <w:rsid w:val="00C9241B"/>
    <w:rsid w:val="00C927EA"/>
    <w:rsid w:val="00C93AD2"/>
    <w:rsid w:val="00C9455A"/>
    <w:rsid w:val="00C9486C"/>
    <w:rsid w:val="00C951FA"/>
    <w:rsid w:val="00C95532"/>
    <w:rsid w:val="00C95A23"/>
    <w:rsid w:val="00C95B33"/>
    <w:rsid w:val="00C95BDE"/>
    <w:rsid w:val="00C96526"/>
    <w:rsid w:val="00C96CCA"/>
    <w:rsid w:val="00C972B3"/>
    <w:rsid w:val="00C9779B"/>
    <w:rsid w:val="00C97B63"/>
    <w:rsid w:val="00CA0327"/>
    <w:rsid w:val="00CA0562"/>
    <w:rsid w:val="00CA0688"/>
    <w:rsid w:val="00CA080F"/>
    <w:rsid w:val="00CA18A8"/>
    <w:rsid w:val="00CA1A5D"/>
    <w:rsid w:val="00CA1D92"/>
    <w:rsid w:val="00CA1E06"/>
    <w:rsid w:val="00CA28EE"/>
    <w:rsid w:val="00CA2B6E"/>
    <w:rsid w:val="00CA30DE"/>
    <w:rsid w:val="00CA48DC"/>
    <w:rsid w:val="00CA4AE9"/>
    <w:rsid w:val="00CA4E3C"/>
    <w:rsid w:val="00CA5353"/>
    <w:rsid w:val="00CA5891"/>
    <w:rsid w:val="00CA6E0B"/>
    <w:rsid w:val="00CB1EFC"/>
    <w:rsid w:val="00CB26F1"/>
    <w:rsid w:val="00CB3CE6"/>
    <w:rsid w:val="00CB48CF"/>
    <w:rsid w:val="00CB4CE4"/>
    <w:rsid w:val="00CB5C60"/>
    <w:rsid w:val="00CB71AB"/>
    <w:rsid w:val="00CB72BF"/>
    <w:rsid w:val="00CB7889"/>
    <w:rsid w:val="00CB7954"/>
    <w:rsid w:val="00CC1351"/>
    <w:rsid w:val="00CC1518"/>
    <w:rsid w:val="00CC239F"/>
    <w:rsid w:val="00CC38F4"/>
    <w:rsid w:val="00CC421D"/>
    <w:rsid w:val="00CC47EA"/>
    <w:rsid w:val="00CC48FC"/>
    <w:rsid w:val="00CC545B"/>
    <w:rsid w:val="00CC5A36"/>
    <w:rsid w:val="00CC5ED8"/>
    <w:rsid w:val="00CC73CF"/>
    <w:rsid w:val="00CC77CA"/>
    <w:rsid w:val="00CD0EC3"/>
    <w:rsid w:val="00CD1664"/>
    <w:rsid w:val="00CD1D01"/>
    <w:rsid w:val="00CD2CBC"/>
    <w:rsid w:val="00CD365F"/>
    <w:rsid w:val="00CD3DCA"/>
    <w:rsid w:val="00CD4053"/>
    <w:rsid w:val="00CD44AE"/>
    <w:rsid w:val="00CD470B"/>
    <w:rsid w:val="00CD4B4C"/>
    <w:rsid w:val="00CD4B8D"/>
    <w:rsid w:val="00CD5153"/>
    <w:rsid w:val="00CD5F87"/>
    <w:rsid w:val="00CD6C14"/>
    <w:rsid w:val="00CD6D4F"/>
    <w:rsid w:val="00CD7024"/>
    <w:rsid w:val="00CD704E"/>
    <w:rsid w:val="00CD75D5"/>
    <w:rsid w:val="00CD7C1A"/>
    <w:rsid w:val="00CE07F1"/>
    <w:rsid w:val="00CE0872"/>
    <w:rsid w:val="00CE0A7A"/>
    <w:rsid w:val="00CE0C71"/>
    <w:rsid w:val="00CE149E"/>
    <w:rsid w:val="00CE208C"/>
    <w:rsid w:val="00CE2316"/>
    <w:rsid w:val="00CE2A8E"/>
    <w:rsid w:val="00CE453A"/>
    <w:rsid w:val="00CE4610"/>
    <w:rsid w:val="00CE4985"/>
    <w:rsid w:val="00CE53F7"/>
    <w:rsid w:val="00CE55AD"/>
    <w:rsid w:val="00CE57B2"/>
    <w:rsid w:val="00CE6FB4"/>
    <w:rsid w:val="00CE7F2F"/>
    <w:rsid w:val="00CF094E"/>
    <w:rsid w:val="00CF1233"/>
    <w:rsid w:val="00CF1C10"/>
    <w:rsid w:val="00CF2223"/>
    <w:rsid w:val="00CF2345"/>
    <w:rsid w:val="00CF26DF"/>
    <w:rsid w:val="00CF2A3C"/>
    <w:rsid w:val="00CF3159"/>
    <w:rsid w:val="00CF4E17"/>
    <w:rsid w:val="00CF4EBD"/>
    <w:rsid w:val="00CF52B0"/>
    <w:rsid w:val="00CF5A94"/>
    <w:rsid w:val="00CF6FAC"/>
    <w:rsid w:val="00CF70A5"/>
    <w:rsid w:val="00CF736C"/>
    <w:rsid w:val="00CF7725"/>
    <w:rsid w:val="00D00391"/>
    <w:rsid w:val="00D006A8"/>
    <w:rsid w:val="00D01DA8"/>
    <w:rsid w:val="00D02242"/>
    <w:rsid w:val="00D03BB2"/>
    <w:rsid w:val="00D040A3"/>
    <w:rsid w:val="00D04347"/>
    <w:rsid w:val="00D04CD4"/>
    <w:rsid w:val="00D04D9B"/>
    <w:rsid w:val="00D0546C"/>
    <w:rsid w:val="00D05B00"/>
    <w:rsid w:val="00D0621B"/>
    <w:rsid w:val="00D0648C"/>
    <w:rsid w:val="00D06ED4"/>
    <w:rsid w:val="00D0765C"/>
    <w:rsid w:val="00D07C26"/>
    <w:rsid w:val="00D1025D"/>
    <w:rsid w:val="00D106A0"/>
    <w:rsid w:val="00D10720"/>
    <w:rsid w:val="00D10C69"/>
    <w:rsid w:val="00D12973"/>
    <w:rsid w:val="00D12F18"/>
    <w:rsid w:val="00D13389"/>
    <w:rsid w:val="00D13744"/>
    <w:rsid w:val="00D13998"/>
    <w:rsid w:val="00D142C8"/>
    <w:rsid w:val="00D14676"/>
    <w:rsid w:val="00D14A82"/>
    <w:rsid w:val="00D1628F"/>
    <w:rsid w:val="00D17472"/>
    <w:rsid w:val="00D207AB"/>
    <w:rsid w:val="00D20ADF"/>
    <w:rsid w:val="00D211B2"/>
    <w:rsid w:val="00D21AB5"/>
    <w:rsid w:val="00D228CB"/>
    <w:rsid w:val="00D23654"/>
    <w:rsid w:val="00D24C5E"/>
    <w:rsid w:val="00D25019"/>
    <w:rsid w:val="00D2547D"/>
    <w:rsid w:val="00D25972"/>
    <w:rsid w:val="00D2619B"/>
    <w:rsid w:val="00D262D7"/>
    <w:rsid w:val="00D265F0"/>
    <w:rsid w:val="00D2701B"/>
    <w:rsid w:val="00D3013E"/>
    <w:rsid w:val="00D30F1F"/>
    <w:rsid w:val="00D320B1"/>
    <w:rsid w:val="00D32331"/>
    <w:rsid w:val="00D32A55"/>
    <w:rsid w:val="00D33925"/>
    <w:rsid w:val="00D34095"/>
    <w:rsid w:val="00D34959"/>
    <w:rsid w:val="00D35B42"/>
    <w:rsid w:val="00D35C56"/>
    <w:rsid w:val="00D36181"/>
    <w:rsid w:val="00D361CE"/>
    <w:rsid w:val="00D36CF4"/>
    <w:rsid w:val="00D36E0B"/>
    <w:rsid w:val="00D371D2"/>
    <w:rsid w:val="00D375EA"/>
    <w:rsid w:val="00D37893"/>
    <w:rsid w:val="00D379F5"/>
    <w:rsid w:val="00D37E21"/>
    <w:rsid w:val="00D40715"/>
    <w:rsid w:val="00D4097E"/>
    <w:rsid w:val="00D4184F"/>
    <w:rsid w:val="00D43D07"/>
    <w:rsid w:val="00D43D1A"/>
    <w:rsid w:val="00D43FC6"/>
    <w:rsid w:val="00D455E1"/>
    <w:rsid w:val="00D460FF"/>
    <w:rsid w:val="00D4615C"/>
    <w:rsid w:val="00D46257"/>
    <w:rsid w:val="00D46FD3"/>
    <w:rsid w:val="00D47032"/>
    <w:rsid w:val="00D47359"/>
    <w:rsid w:val="00D47448"/>
    <w:rsid w:val="00D47A28"/>
    <w:rsid w:val="00D503BE"/>
    <w:rsid w:val="00D50E67"/>
    <w:rsid w:val="00D5137D"/>
    <w:rsid w:val="00D521CE"/>
    <w:rsid w:val="00D53129"/>
    <w:rsid w:val="00D532BF"/>
    <w:rsid w:val="00D53D8E"/>
    <w:rsid w:val="00D53FAF"/>
    <w:rsid w:val="00D541ED"/>
    <w:rsid w:val="00D5436F"/>
    <w:rsid w:val="00D5441A"/>
    <w:rsid w:val="00D547B4"/>
    <w:rsid w:val="00D5482A"/>
    <w:rsid w:val="00D54B37"/>
    <w:rsid w:val="00D55AE4"/>
    <w:rsid w:val="00D560D3"/>
    <w:rsid w:val="00D56B8C"/>
    <w:rsid w:val="00D57844"/>
    <w:rsid w:val="00D57D9B"/>
    <w:rsid w:val="00D57F56"/>
    <w:rsid w:val="00D60B26"/>
    <w:rsid w:val="00D60C65"/>
    <w:rsid w:val="00D61227"/>
    <w:rsid w:val="00D6138A"/>
    <w:rsid w:val="00D62096"/>
    <w:rsid w:val="00D6246A"/>
    <w:rsid w:val="00D63011"/>
    <w:rsid w:val="00D630A6"/>
    <w:rsid w:val="00D63811"/>
    <w:rsid w:val="00D64C12"/>
    <w:rsid w:val="00D64D8F"/>
    <w:rsid w:val="00D64EE3"/>
    <w:rsid w:val="00D66AE3"/>
    <w:rsid w:val="00D66C2C"/>
    <w:rsid w:val="00D670BC"/>
    <w:rsid w:val="00D6762C"/>
    <w:rsid w:val="00D67F35"/>
    <w:rsid w:val="00D705C2"/>
    <w:rsid w:val="00D709B3"/>
    <w:rsid w:val="00D71599"/>
    <w:rsid w:val="00D71A9E"/>
    <w:rsid w:val="00D729B4"/>
    <w:rsid w:val="00D72FEC"/>
    <w:rsid w:val="00D73242"/>
    <w:rsid w:val="00D74090"/>
    <w:rsid w:val="00D74C0F"/>
    <w:rsid w:val="00D74E38"/>
    <w:rsid w:val="00D75E5C"/>
    <w:rsid w:val="00D766F7"/>
    <w:rsid w:val="00D76A44"/>
    <w:rsid w:val="00D7784D"/>
    <w:rsid w:val="00D77D6B"/>
    <w:rsid w:val="00D80177"/>
    <w:rsid w:val="00D80417"/>
    <w:rsid w:val="00D80ED8"/>
    <w:rsid w:val="00D81626"/>
    <w:rsid w:val="00D822B8"/>
    <w:rsid w:val="00D82E3E"/>
    <w:rsid w:val="00D84B8E"/>
    <w:rsid w:val="00D84D58"/>
    <w:rsid w:val="00D84E24"/>
    <w:rsid w:val="00D84F90"/>
    <w:rsid w:val="00D84FCF"/>
    <w:rsid w:val="00D8578D"/>
    <w:rsid w:val="00D86617"/>
    <w:rsid w:val="00D86A87"/>
    <w:rsid w:val="00D91162"/>
    <w:rsid w:val="00D91C28"/>
    <w:rsid w:val="00D92A26"/>
    <w:rsid w:val="00D9356B"/>
    <w:rsid w:val="00D943D4"/>
    <w:rsid w:val="00D9492A"/>
    <w:rsid w:val="00D94F67"/>
    <w:rsid w:val="00D9761A"/>
    <w:rsid w:val="00D97636"/>
    <w:rsid w:val="00D9787C"/>
    <w:rsid w:val="00D978FA"/>
    <w:rsid w:val="00D97BAA"/>
    <w:rsid w:val="00D97CFE"/>
    <w:rsid w:val="00DA03A0"/>
    <w:rsid w:val="00DA0F3B"/>
    <w:rsid w:val="00DA11DD"/>
    <w:rsid w:val="00DA1974"/>
    <w:rsid w:val="00DA2207"/>
    <w:rsid w:val="00DA2363"/>
    <w:rsid w:val="00DA29D8"/>
    <w:rsid w:val="00DA5286"/>
    <w:rsid w:val="00DA5FCB"/>
    <w:rsid w:val="00DA60F3"/>
    <w:rsid w:val="00DA6EC2"/>
    <w:rsid w:val="00DA747F"/>
    <w:rsid w:val="00DA7F16"/>
    <w:rsid w:val="00DB0AD8"/>
    <w:rsid w:val="00DB3186"/>
    <w:rsid w:val="00DB33B9"/>
    <w:rsid w:val="00DB3CF7"/>
    <w:rsid w:val="00DB3FE0"/>
    <w:rsid w:val="00DB4325"/>
    <w:rsid w:val="00DB4B0F"/>
    <w:rsid w:val="00DB4D14"/>
    <w:rsid w:val="00DB4F90"/>
    <w:rsid w:val="00DB512B"/>
    <w:rsid w:val="00DB526C"/>
    <w:rsid w:val="00DB52BD"/>
    <w:rsid w:val="00DB5581"/>
    <w:rsid w:val="00DB6151"/>
    <w:rsid w:val="00DB6412"/>
    <w:rsid w:val="00DC0225"/>
    <w:rsid w:val="00DC106D"/>
    <w:rsid w:val="00DC1B29"/>
    <w:rsid w:val="00DC29C2"/>
    <w:rsid w:val="00DC4F53"/>
    <w:rsid w:val="00DC5008"/>
    <w:rsid w:val="00DC5BC0"/>
    <w:rsid w:val="00DC6042"/>
    <w:rsid w:val="00DC646E"/>
    <w:rsid w:val="00DC752F"/>
    <w:rsid w:val="00DC7BBF"/>
    <w:rsid w:val="00DD1A6E"/>
    <w:rsid w:val="00DD1D25"/>
    <w:rsid w:val="00DD26D2"/>
    <w:rsid w:val="00DD2C40"/>
    <w:rsid w:val="00DD2F9E"/>
    <w:rsid w:val="00DD3385"/>
    <w:rsid w:val="00DD46DD"/>
    <w:rsid w:val="00DD635A"/>
    <w:rsid w:val="00DD7EDB"/>
    <w:rsid w:val="00DE0A33"/>
    <w:rsid w:val="00DE2466"/>
    <w:rsid w:val="00DE2A1A"/>
    <w:rsid w:val="00DE2B9D"/>
    <w:rsid w:val="00DE2C20"/>
    <w:rsid w:val="00DE2DF8"/>
    <w:rsid w:val="00DE2EFC"/>
    <w:rsid w:val="00DE3ECB"/>
    <w:rsid w:val="00DE4659"/>
    <w:rsid w:val="00DE47DF"/>
    <w:rsid w:val="00DE4B81"/>
    <w:rsid w:val="00DE620C"/>
    <w:rsid w:val="00DE6A61"/>
    <w:rsid w:val="00DE751D"/>
    <w:rsid w:val="00DE7B77"/>
    <w:rsid w:val="00DF066E"/>
    <w:rsid w:val="00DF0ACC"/>
    <w:rsid w:val="00DF1116"/>
    <w:rsid w:val="00DF1120"/>
    <w:rsid w:val="00DF13FF"/>
    <w:rsid w:val="00DF1BCC"/>
    <w:rsid w:val="00DF1DCA"/>
    <w:rsid w:val="00DF1F2F"/>
    <w:rsid w:val="00DF25DA"/>
    <w:rsid w:val="00DF28F6"/>
    <w:rsid w:val="00DF2A1A"/>
    <w:rsid w:val="00DF2AB3"/>
    <w:rsid w:val="00DF361A"/>
    <w:rsid w:val="00DF4986"/>
    <w:rsid w:val="00DF5283"/>
    <w:rsid w:val="00DF5E35"/>
    <w:rsid w:val="00DF6AD2"/>
    <w:rsid w:val="00DF6DC8"/>
    <w:rsid w:val="00E0074C"/>
    <w:rsid w:val="00E00D31"/>
    <w:rsid w:val="00E00E8E"/>
    <w:rsid w:val="00E0163D"/>
    <w:rsid w:val="00E02138"/>
    <w:rsid w:val="00E027D9"/>
    <w:rsid w:val="00E03A3D"/>
    <w:rsid w:val="00E04028"/>
    <w:rsid w:val="00E0435C"/>
    <w:rsid w:val="00E045A4"/>
    <w:rsid w:val="00E05421"/>
    <w:rsid w:val="00E054C0"/>
    <w:rsid w:val="00E05E0E"/>
    <w:rsid w:val="00E06581"/>
    <w:rsid w:val="00E079F7"/>
    <w:rsid w:val="00E102CA"/>
    <w:rsid w:val="00E10AA0"/>
    <w:rsid w:val="00E11EE7"/>
    <w:rsid w:val="00E12AFA"/>
    <w:rsid w:val="00E12C4A"/>
    <w:rsid w:val="00E12CA8"/>
    <w:rsid w:val="00E13D7F"/>
    <w:rsid w:val="00E140E5"/>
    <w:rsid w:val="00E16630"/>
    <w:rsid w:val="00E16964"/>
    <w:rsid w:val="00E16D4F"/>
    <w:rsid w:val="00E17670"/>
    <w:rsid w:val="00E17B18"/>
    <w:rsid w:val="00E209EC"/>
    <w:rsid w:val="00E21F47"/>
    <w:rsid w:val="00E225AB"/>
    <w:rsid w:val="00E22880"/>
    <w:rsid w:val="00E232FB"/>
    <w:rsid w:val="00E235E6"/>
    <w:rsid w:val="00E23655"/>
    <w:rsid w:val="00E243E9"/>
    <w:rsid w:val="00E2472B"/>
    <w:rsid w:val="00E24EA3"/>
    <w:rsid w:val="00E255AA"/>
    <w:rsid w:val="00E257D2"/>
    <w:rsid w:val="00E25BE1"/>
    <w:rsid w:val="00E26819"/>
    <w:rsid w:val="00E26CDD"/>
    <w:rsid w:val="00E26FD0"/>
    <w:rsid w:val="00E27184"/>
    <w:rsid w:val="00E276AA"/>
    <w:rsid w:val="00E27C2D"/>
    <w:rsid w:val="00E30210"/>
    <w:rsid w:val="00E302AA"/>
    <w:rsid w:val="00E303AB"/>
    <w:rsid w:val="00E30BFD"/>
    <w:rsid w:val="00E30DE3"/>
    <w:rsid w:val="00E30EDA"/>
    <w:rsid w:val="00E31704"/>
    <w:rsid w:val="00E3422E"/>
    <w:rsid w:val="00E34725"/>
    <w:rsid w:val="00E34869"/>
    <w:rsid w:val="00E34ECA"/>
    <w:rsid w:val="00E35F8E"/>
    <w:rsid w:val="00E36F55"/>
    <w:rsid w:val="00E37227"/>
    <w:rsid w:val="00E40108"/>
    <w:rsid w:val="00E41ADB"/>
    <w:rsid w:val="00E4224D"/>
    <w:rsid w:val="00E4227C"/>
    <w:rsid w:val="00E4352E"/>
    <w:rsid w:val="00E43B78"/>
    <w:rsid w:val="00E443BD"/>
    <w:rsid w:val="00E44761"/>
    <w:rsid w:val="00E44F70"/>
    <w:rsid w:val="00E45241"/>
    <w:rsid w:val="00E45537"/>
    <w:rsid w:val="00E457C6"/>
    <w:rsid w:val="00E4587E"/>
    <w:rsid w:val="00E45D52"/>
    <w:rsid w:val="00E45E67"/>
    <w:rsid w:val="00E45FDB"/>
    <w:rsid w:val="00E46829"/>
    <w:rsid w:val="00E469E5"/>
    <w:rsid w:val="00E47C3B"/>
    <w:rsid w:val="00E5007A"/>
    <w:rsid w:val="00E503B6"/>
    <w:rsid w:val="00E50D5A"/>
    <w:rsid w:val="00E51A75"/>
    <w:rsid w:val="00E51F80"/>
    <w:rsid w:val="00E52190"/>
    <w:rsid w:val="00E52261"/>
    <w:rsid w:val="00E52664"/>
    <w:rsid w:val="00E54DA7"/>
    <w:rsid w:val="00E555F3"/>
    <w:rsid w:val="00E558F9"/>
    <w:rsid w:val="00E574E1"/>
    <w:rsid w:val="00E57E61"/>
    <w:rsid w:val="00E60341"/>
    <w:rsid w:val="00E606FB"/>
    <w:rsid w:val="00E6075A"/>
    <w:rsid w:val="00E62599"/>
    <w:rsid w:val="00E63076"/>
    <w:rsid w:val="00E6308F"/>
    <w:rsid w:val="00E6380A"/>
    <w:rsid w:val="00E659FF"/>
    <w:rsid w:val="00E65B4A"/>
    <w:rsid w:val="00E66620"/>
    <w:rsid w:val="00E66FE2"/>
    <w:rsid w:val="00E677D7"/>
    <w:rsid w:val="00E7077E"/>
    <w:rsid w:val="00E70FFE"/>
    <w:rsid w:val="00E7256D"/>
    <w:rsid w:val="00E73118"/>
    <w:rsid w:val="00E73D1A"/>
    <w:rsid w:val="00E77BFA"/>
    <w:rsid w:val="00E80794"/>
    <w:rsid w:val="00E8084A"/>
    <w:rsid w:val="00E80A43"/>
    <w:rsid w:val="00E813F8"/>
    <w:rsid w:val="00E81CAB"/>
    <w:rsid w:val="00E81DDE"/>
    <w:rsid w:val="00E825CE"/>
    <w:rsid w:val="00E82FA4"/>
    <w:rsid w:val="00E83266"/>
    <w:rsid w:val="00E8356E"/>
    <w:rsid w:val="00E83C74"/>
    <w:rsid w:val="00E84FC6"/>
    <w:rsid w:val="00E853D6"/>
    <w:rsid w:val="00E859FD"/>
    <w:rsid w:val="00E862C3"/>
    <w:rsid w:val="00E862D9"/>
    <w:rsid w:val="00E877B7"/>
    <w:rsid w:val="00E91215"/>
    <w:rsid w:val="00E916DC"/>
    <w:rsid w:val="00E91C84"/>
    <w:rsid w:val="00E92079"/>
    <w:rsid w:val="00E92107"/>
    <w:rsid w:val="00E92413"/>
    <w:rsid w:val="00E92989"/>
    <w:rsid w:val="00E92BF1"/>
    <w:rsid w:val="00E9379E"/>
    <w:rsid w:val="00E938E2"/>
    <w:rsid w:val="00E93A20"/>
    <w:rsid w:val="00E93AD6"/>
    <w:rsid w:val="00E93FC3"/>
    <w:rsid w:val="00E945AE"/>
    <w:rsid w:val="00E949EA"/>
    <w:rsid w:val="00E94B53"/>
    <w:rsid w:val="00E9524F"/>
    <w:rsid w:val="00E96C85"/>
    <w:rsid w:val="00E96F1B"/>
    <w:rsid w:val="00E96F5C"/>
    <w:rsid w:val="00EA03E1"/>
    <w:rsid w:val="00EA0429"/>
    <w:rsid w:val="00EA0AEB"/>
    <w:rsid w:val="00EA13BF"/>
    <w:rsid w:val="00EA1A02"/>
    <w:rsid w:val="00EA1A63"/>
    <w:rsid w:val="00EA361C"/>
    <w:rsid w:val="00EA3E41"/>
    <w:rsid w:val="00EA44D7"/>
    <w:rsid w:val="00EA5001"/>
    <w:rsid w:val="00EA528F"/>
    <w:rsid w:val="00EA6020"/>
    <w:rsid w:val="00EA7457"/>
    <w:rsid w:val="00EA7C1C"/>
    <w:rsid w:val="00EB0CE1"/>
    <w:rsid w:val="00EB11CF"/>
    <w:rsid w:val="00EB1A6F"/>
    <w:rsid w:val="00EB2385"/>
    <w:rsid w:val="00EB2608"/>
    <w:rsid w:val="00EB2770"/>
    <w:rsid w:val="00EB373B"/>
    <w:rsid w:val="00EB3CE7"/>
    <w:rsid w:val="00EB57AF"/>
    <w:rsid w:val="00EB5E46"/>
    <w:rsid w:val="00EB622D"/>
    <w:rsid w:val="00EB6D58"/>
    <w:rsid w:val="00EB7226"/>
    <w:rsid w:val="00EC0350"/>
    <w:rsid w:val="00EC1D45"/>
    <w:rsid w:val="00EC1F55"/>
    <w:rsid w:val="00EC1F89"/>
    <w:rsid w:val="00EC2834"/>
    <w:rsid w:val="00EC29DB"/>
    <w:rsid w:val="00EC30EA"/>
    <w:rsid w:val="00EC33A6"/>
    <w:rsid w:val="00EC3609"/>
    <w:rsid w:val="00EC3682"/>
    <w:rsid w:val="00EC39F8"/>
    <w:rsid w:val="00EC453A"/>
    <w:rsid w:val="00EC4BF6"/>
    <w:rsid w:val="00EC4E72"/>
    <w:rsid w:val="00EC4EE8"/>
    <w:rsid w:val="00EC5580"/>
    <w:rsid w:val="00EC55E3"/>
    <w:rsid w:val="00EC5C5C"/>
    <w:rsid w:val="00EC7A67"/>
    <w:rsid w:val="00EC7E9B"/>
    <w:rsid w:val="00EC7EFF"/>
    <w:rsid w:val="00EC7F61"/>
    <w:rsid w:val="00EC7F73"/>
    <w:rsid w:val="00ED03AE"/>
    <w:rsid w:val="00ED06BE"/>
    <w:rsid w:val="00ED07E2"/>
    <w:rsid w:val="00ED122D"/>
    <w:rsid w:val="00ED2057"/>
    <w:rsid w:val="00ED2243"/>
    <w:rsid w:val="00ED2D05"/>
    <w:rsid w:val="00ED3773"/>
    <w:rsid w:val="00ED40B7"/>
    <w:rsid w:val="00ED416A"/>
    <w:rsid w:val="00ED487F"/>
    <w:rsid w:val="00ED55CB"/>
    <w:rsid w:val="00ED58D1"/>
    <w:rsid w:val="00ED5E73"/>
    <w:rsid w:val="00ED6811"/>
    <w:rsid w:val="00ED7494"/>
    <w:rsid w:val="00EE01B2"/>
    <w:rsid w:val="00EE0B06"/>
    <w:rsid w:val="00EE1F0C"/>
    <w:rsid w:val="00EE2451"/>
    <w:rsid w:val="00EE25B9"/>
    <w:rsid w:val="00EE2A35"/>
    <w:rsid w:val="00EE3D6B"/>
    <w:rsid w:val="00EE441E"/>
    <w:rsid w:val="00EE616E"/>
    <w:rsid w:val="00EE646D"/>
    <w:rsid w:val="00EF0235"/>
    <w:rsid w:val="00EF0773"/>
    <w:rsid w:val="00EF0B3F"/>
    <w:rsid w:val="00EF19BA"/>
    <w:rsid w:val="00EF236A"/>
    <w:rsid w:val="00EF2795"/>
    <w:rsid w:val="00EF2A77"/>
    <w:rsid w:val="00EF3041"/>
    <w:rsid w:val="00EF3806"/>
    <w:rsid w:val="00EF4C30"/>
    <w:rsid w:val="00EF4D40"/>
    <w:rsid w:val="00EF4FA6"/>
    <w:rsid w:val="00EF5594"/>
    <w:rsid w:val="00EF5879"/>
    <w:rsid w:val="00EF5E03"/>
    <w:rsid w:val="00EF70CD"/>
    <w:rsid w:val="00EF70E7"/>
    <w:rsid w:val="00EF77F2"/>
    <w:rsid w:val="00EF7801"/>
    <w:rsid w:val="00EF7B19"/>
    <w:rsid w:val="00F00016"/>
    <w:rsid w:val="00F01A87"/>
    <w:rsid w:val="00F0210F"/>
    <w:rsid w:val="00F021ED"/>
    <w:rsid w:val="00F022B9"/>
    <w:rsid w:val="00F0329E"/>
    <w:rsid w:val="00F033B4"/>
    <w:rsid w:val="00F03B69"/>
    <w:rsid w:val="00F04605"/>
    <w:rsid w:val="00F04E49"/>
    <w:rsid w:val="00F0524C"/>
    <w:rsid w:val="00F058E7"/>
    <w:rsid w:val="00F05B18"/>
    <w:rsid w:val="00F06FA5"/>
    <w:rsid w:val="00F07C8F"/>
    <w:rsid w:val="00F1060C"/>
    <w:rsid w:val="00F10852"/>
    <w:rsid w:val="00F11FCF"/>
    <w:rsid w:val="00F1208C"/>
    <w:rsid w:val="00F1261D"/>
    <w:rsid w:val="00F12B49"/>
    <w:rsid w:val="00F13DE0"/>
    <w:rsid w:val="00F14DD4"/>
    <w:rsid w:val="00F16189"/>
    <w:rsid w:val="00F173B0"/>
    <w:rsid w:val="00F17451"/>
    <w:rsid w:val="00F17823"/>
    <w:rsid w:val="00F2003F"/>
    <w:rsid w:val="00F218BD"/>
    <w:rsid w:val="00F21B14"/>
    <w:rsid w:val="00F21BED"/>
    <w:rsid w:val="00F21F4C"/>
    <w:rsid w:val="00F226CE"/>
    <w:rsid w:val="00F228CE"/>
    <w:rsid w:val="00F22CFF"/>
    <w:rsid w:val="00F2464B"/>
    <w:rsid w:val="00F24690"/>
    <w:rsid w:val="00F25C74"/>
    <w:rsid w:val="00F2601A"/>
    <w:rsid w:val="00F263D2"/>
    <w:rsid w:val="00F26AFE"/>
    <w:rsid w:val="00F274B9"/>
    <w:rsid w:val="00F30033"/>
    <w:rsid w:val="00F30129"/>
    <w:rsid w:val="00F30552"/>
    <w:rsid w:val="00F305E5"/>
    <w:rsid w:val="00F30B72"/>
    <w:rsid w:val="00F3105D"/>
    <w:rsid w:val="00F314AD"/>
    <w:rsid w:val="00F31771"/>
    <w:rsid w:val="00F31B4C"/>
    <w:rsid w:val="00F32D4E"/>
    <w:rsid w:val="00F34973"/>
    <w:rsid w:val="00F34FE1"/>
    <w:rsid w:val="00F352F0"/>
    <w:rsid w:val="00F35887"/>
    <w:rsid w:val="00F35D83"/>
    <w:rsid w:val="00F37B3D"/>
    <w:rsid w:val="00F403A6"/>
    <w:rsid w:val="00F4044D"/>
    <w:rsid w:val="00F40614"/>
    <w:rsid w:val="00F40FBA"/>
    <w:rsid w:val="00F41741"/>
    <w:rsid w:val="00F41EE1"/>
    <w:rsid w:val="00F41F93"/>
    <w:rsid w:val="00F42BB4"/>
    <w:rsid w:val="00F42D27"/>
    <w:rsid w:val="00F43AF7"/>
    <w:rsid w:val="00F44098"/>
    <w:rsid w:val="00F440C2"/>
    <w:rsid w:val="00F44D7C"/>
    <w:rsid w:val="00F44EE0"/>
    <w:rsid w:val="00F45FA7"/>
    <w:rsid w:val="00F46CCC"/>
    <w:rsid w:val="00F46FD9"/>
    <w:rsid w:val="00F4798B"/>
    <w:rsid w:val="00F501AF"/>
    <w:rsid w:val="00F504AD"/>
    <w:rsid w:val="00F50FB9"/>
    <w:rsid w:val="00F50FBA"/>
    <w:rsid w:val="00F51418"/>
    <w:rsid w:val="00F51D3C"/>
    <w:rsid w:val="00F51D98"/>
    <w:rsid w:val="00F5221A"/>
    <w:rsid w:val="00F527AE"/>
    <w:rsid w:val="00F5289C"/>
    <w:rsid w:val="00F529F7"/>
    <w:rsid w:val="00F52A04"/>
    <w:rsid w:val="00F52E2C"/>
    <w:rsid w:val="00F53B16"/>
    <w:rsid w:val="00F54109"/>
    <w:rsid w:val="00F54E53"/>
    <w:rsid w:val="00F5538D"/>
    <w:rsid w:val="00F55EA7"/>
    <w:rsid w:val="00F57057"/>
    <w:rsid w:val="00F576E7"/>
    <w:rsid w:val="00F57770"/>
    <w:rsid w:val="00F577AF"/>
    <w:rsid w:val="00F57A50"/>
    <w:rsid w:val="00F57FAB"/>
    <w:rsid w:val="00F6029C"/>
    <w:rsid w:val="00F605CB"/>
    <w:rsid w:val="00F60C52"/>
    <w:rsid w:val="00F60E0F"/>
    <w:rsid w:val="00F61647"/>
    <w:rsid w:val="00F61E22"/>
    <w:rsid w:val="00F623B7"/>
    <w:rsid w:val="00F62C8F"/>
    <w:rsid w:val="00F6341F"/>
    <w:rsid w:val="00F6369B"/>
    <w:rsid w:val="00F63EA8"/>
    <w:rsid w:val="00F64B78"/>
    <w:rsid w:val="00F6549A"/>
    <w:rsid w:val="00F66850"/>
    <w:rsid w:val="00F66957"/>
    <w:rsid w:val="00F669ED"/>
    <w:rsid w:val="00F66FFC"/>
    <w:rsid w:val="00F67427"/>
    <w:rsid w:val="00F67783"/>
    <w:rsid w:val="00F67E95"/>
    <w:rsid w:val="00F705F4"/>
    <w:rsid w:val="00F7086E"/>
    <w:rsid w:val="00F70BF6"/>
    <w:rsid w:val="00F7129A"/>
    <w:rsid w:val="00F71B5D"/>
    <w:rsid w:val="00F71B7F"/>
    <w:rsid w:val="00F73500"/>
    <w:rsid w:val="00F7398E"/>
    <w:rsid w:val="00F74695"/>
    <w:rsid w:val="00F74A58"/>
    <w:rsid w:val="00F75C2A"/>
    <w:rsid w:val="00F75E73"/>
    <w:rsid w:val="00F7746F"/>
    <w:rsid w:val="00F80A72"/>
    <w:rsid w:val="00F812DF"/>
    <w:rsid w:val="00F81751"/>
    <w:rsid w:val="00F817A8"/>
    <w:rsid w:val="00F81AD4"/>
    <w:rsid w:val="00F81C59"/>
    <w:rsid w:val="00F81E6D"/>
    <w:rsid w:val="00F829D2"/>
    <w:rsid w:val="00F835A8"/>
    <w:rsid w:val="00F83B44"/>
    <w:rsid w:val="00F8429F"/>
    <w:rsid w:val="00F84571"/>
    <w:rsid w:val="00F848FC"/>
    <w:rsid w:val="00F849B4"/>
    <w:rsid w:val="00F8512B"/>
    <w:rsid w:val="00F8533C"/>
    <w:rsid w:val="00F85BEA"/>
    <w:rsid w:val="00F85E02"/>
    <w:rsid w:val="00F865ED"/>
    <w:rsid w:val="00F87394"/>
    <w:rsid w:val="00F90D25"/>
    <w:rsid w:val="00F90D42"/>
    <w:rsid w:val="00F912B2"/>
    <w:rsid w:val="00F913B0"/>
    <w:rsid w:val="00F916CE"/>
    <w:rsid w:val="00F9247C"/>
    <w:rsid w:val="00F92777"/>
    <w:rsid w:val="00F93235"/>
    <w:rsid w:val="00F93AC4"/>
    <w:rsid w:val="00F9465A"/>
    <w:rsid w:val="00F95243"/>
    <w:rsid w:val="00F9603E"/>
    <w:rsid w:val="00F96622"/>
    <w:rsid w:val="00F978FA"/>
    <w:rsid w:val="00FA00AB"/>
    <w:rsid w:val="00FA099B"/>
    <w:rsid w:val="00FA12FA"/>
    <w:rsid w:val="00FA1C7C"/>
    <w:rsid w:val="00FA1D17"/>
    <w:rsid w:val="00FA1D1D"/>
    <w:rsid w:val="00FA20B6"/>
    <w:rsid w:val="00FA22EF"/>
    <w:rsid w:val="00FA2D58"/>
    <w:rsid w:val="00FA316E"/>
    <w:rsid w:val="00FA37A3"/>
    <w:rsid w:val="00FA6DEB"/>
    <w:rsid w:val="00FA7010"/>
    <w:rsid w:val="00FA7062"/>
    <w:rsid w:val="00FA7955"/>
    <w:rsid w:val="00FA7D07"/>
    <w:rsid w:val="00FB013C"/>
    <w:rsid w:val="00FB0824"/>
    <w:rsid w:val="00FB2ECA"/>
    <w:rsid w:val="00FB3438"/>
    <w:rsid w:val="00FB3C12"/>
    <w:rsid w:val="00FB479F"/>
    <w:rsid w:val="00FB4853"/>
    <w:rsid w:val="00FB51ED"/>
    <w:rsid w:val="00FB55B5"/>
    <w:rsid w:val="00FB6339"/>
    <w:rsid w:val="00FB64EF"/>
    <w:rsid w:val="00FB6A33"/>
    <w:rsid w:val="00FB6DCB"/>
    <w:rsid w:val="00FB7C6E"/>
    <w:rsid w:val="00FB7FB7"/>
    <w:rsid w:val="00FC056E"/>
    <w:rsid w:val="00FC0EB4"/>
    <w:rsid w:val="00FC0FF2"/>
    <w:rsid w:val="00FC1AE9"/>
    <w:rsid w:val="00FC2422"/>
    <w:rsid w:val="00FC25F0"/>
    <w:rsid w:val="00FC275E"/>
    <w:rsid w:val="00FC316A"/>
    <w:rsid w:val="00FC34B4"/>
    <w:rsid w:val="00FC4686"/>
    <w:rsid w:val="00FC492D"/>
    <w:rsid w:val="00FC4AC3"/>
    <w:rsid w:val="00FC4DA3"/>
    <w:rsid w:val="00FC5061"/>
    <w:rsid w:val="00FC53E0"/>
    <w:rsid w:val="00FC5790"/>
    <w:rsid w:val="00FC595B"/>
    <w:rsid w:val="00FC724C"/>
    <w:rsid w:val="00FC7F0B"/>
    <w:rsid w:val="00FD0793"/>
    <w:rsid w:val="00FD0AEC"/>
    <w:rsid w:val="00FD141E"/>
    <w:rsid w:val="00FD24C7"/>
    <w:rsid w:val="00FD2627"/>
    <w:rsid w:val="00FD29F6"/>
    <w:rsid w:val="00FD2E18"/>
    <w:rsid w:val="00FD312C"/>
    <w:rsid w:val="00FD36E6"/>
    <w:rsid w:val="00FD44B1"/>
    <w:rsid w:val="00FD474B"/>
    <w:rsid w:val="00FD4C4C"/>
    <w:rsid w:val="00FD58C8"/>
    <w:rsid w:val="00FD637A"/>
    <w:rsid w:val="00FD6635"/>
    <w:rsid w:val="00FE034D"/>
    <w:rsid w:val="00FE04CB"/>
    <w:rsid w:val="00FE09B4"/>
    <w:rsid w:val="00FE191B"/>
    <w:rsid w:val="00FE24A1"/>
    <w:rsid w:val="00FE3333"/>
    <w:rsid w:val="00FE367B"/>
    <w:rsid w:val="00FE37EC"/>
    <w:rsid w:val="00FE3EFC"/>
    <w:rsid w:val="00FE4496"/>
    <w:rsid w:val="00FE48FD"/>
    <w:rsid w:val="00FE492D"/>
    <w:rsid w:val="00FE5AEF"/>
    <w:rsid w:val="00FE76FB"/>
    <w:rsid w:val="00FE7F73"/>
    <w:rsid w:val="00FF06AB"/>
    <w:rsid w:val="00FF0AC0"/>
    <w:rsid w:val="00FF2B9B"/>
    <w:rsid w:val="00FF3DA4"/>
    <w:rsid w:val="00FF46C2"/>
    <w:rsid w:val="00FF471B"/>
    <w:rsid w:val="00FF4F99"/>
    <w:rsid w:val="00FF4FCC"/>
    <w:rsid w:val="00FF553D"/>
    <w:rsid w:val="00FF56E8"/>
    <w:rsid w:val="00FF583A"/>
    <w:rsid w:val="00FF61BB"/>
    <w:rsid w:val="00FF71BF"/>
    <w:rsid w:val="00FF743E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E7F9F1"/>
  <w15:docId w15:val="{63E18E94-463E-4C9C-9D50-1111FE8E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="Times New Roman" w:hAnsi="PT Sans" w:cs="Times New Roman"/>
        <w:sz w:val="24"/>
        <w:szCs w:val="24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rsid w:val="00491607"/>
    <w:pPr>
      <w:spacing w:before="120" w:after="120" w:line="276" w:lineRule="auto"/>
      <w:jc w:val="both"/>
    </w:pPr>
    <w:rPr>
      <w:sz w:val="22"/>
    </w:rPr>
  </w:style>
  <w:style w:type="paragraph" w:styleId="10">
    <w:name w:val="heading 1"/>
    <w:aliases w:val="Раздел"/>
    <w:basedOn w:val="a"/>
    <w:next w:val="a"/>
    <w:link w:val="11"/>
    <w:qFormat/>
    <w:locked/>
    <w:rsid w:val="00FE7F73"/>
    <w:pPr>
      <w:pageBreakBefore/>
      <w:suppressAutoHyphens/>
      <w:spacing w:before="1440" w:after="720"/>
      <w:contextualSpacing/>
      <w:jc w:val="left"/>
      <w:outlineLvl w:val="0"/>
    </w:pPr>
    <w:rPr>
      <w:b/>
      <w:bCs/>
      <w:caps/>
      <w:color w:val="00A8E7"/>
      <w:sz w:val="48"/>
      <w:szCs w:val="28"/>
      <w:lang w:val="x-none" w:eastAsia="x-none"/>
    </w:rPr>
  </w:style>
  <w:style w:type="paragraph" w:styleId="20">
    <w:name w:val="heading 2"/>
    <w:aliases w:val="Глава"/>
    <w:basedOn w:val="a"/>
    <w:next w:val="a"/>
    <w:link w:val="21"/>
    <w:qFormat/>
    <w:locked/>
    <w:rsid w:val="008C20E8"/>
    <w:pPr>
      <w:keepNext/>
      <w:keepLines/>
      <w:spacing w:before="480"/>
      <w:outlineLvl w:val="1"/>
    </w:pPr>
    <w:rPr>
      <w:b/>
      <w:bCs/>
      <w:color w:val="00A8E7"/>
      <w:sz w:val="28"/>
      <w:szCs w:val="26"/>
      <w:lang w:val="x-none" w:eastAsia="x-none"/>
    </w:rPr>
  </w:style>
  <w:style w:type="paragraph" w:styleId="3">
    <w:name w:val="heading 3"/>
    <w:basedOn w:val="a"/>
    <w:next w:val="a"/>
    <w:link w:val="30"/>
    <w:qFormat/>
    <w:locked/>
    <w:rsid w:val="00487FA8"/>
    <w:pPr>
      <w:keepNext/>
      <w:spacing w:before="240" w:after="0"/>
      <w:outlineLvl w:val="2"/>
    </w:pPr>
    <w:rPr>
      <w:b/>
    </w:rPr>
  </w:style>
  <w:style w:type="paragraph" w:styleId="4">
    <w:name w:val="heading 4"/>
    <w:basedOn w:val="a"/>
    <w:next w:val="a"/>
    <w:link w:val="40"/>
    <w:qFormat/>
    <w:locked/>
    <w:rsid w:val="005E13C6"/>
    <w:pPr>
      <w:keepNext/>
      <w:numPr>
        <w:numId w:val="10"/>
      </w:numPr>
      <w:spacing w:before="200" w:after="0"/>
      <w:ind w:left="357" w:hanging="357"/>
      <w:outlineLvl w:val="3"/>
    </w:pPr>
    <w:rPr>
      <w:b/>
      <w:bCs/>
      <w:i/>
      <w:iCs/>
      <w:sz w:val="20"/>
      <w:lang w:val="x-none" w:eastAsia="x-none"/>
    </w:rPr>
  </w:style>
  <w:style w:type="paragraph" w:styleId="5">
    <w:name w:val="heading 5"/>
    <w:basedOn w:val="a"/>
    <w:next w:val="a"/>
    <w:link w:val="50"/>
    <w:qFormat/>
    <w:locked/>
    <w:rsid w:val="00321E5F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  <w:lang w:val="x-none" w:eastAsia="x-none"/>
    </w:rPr>
  </w:style>
  <w:style w:type="paragraph" w:styleId="6">
    <w:name w:val="heading 6"/>
    <w:basedOn w:val="a"/>
    <w:next w:val="a"/>
    <w:link w:val="60"/>
    <w:qFormat/>
    <w:locked/>
    <w:rsid w:val="00321E5F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  <w:lang w:val="x-none" w:eastAsia="x-none"/>
    </w:rPr>
  </w:style>
  <w:style w:type="paragraph" w:styleId="7">
    <w:name w:val="heading 7"/>
    <w:basedOn w:val="a"/>
    <w:next w:val="a"/>
    <w:link w:val="70"/>
    <w:qFormat/>
    <w:locked/>
    <w:rsid w:val="00321E5F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  <w:lang w:val="x-none" w:eastAsia="x-none"/>
    </w:rPr>
  </w:style>
  <w:style w:type="paragraph" w:styleId="8">
    <w:name w:val="heading 8"/>
    <w:basedOn w:val="a"/>
    <w:next w:val="a"/>
    <w:link w:val="80"/>
    <w:qFormat/>
    <w:locked/>
    <w:rsid w:val="00321E5F"/>
    <w:pPr>
      <w:numPr>
        <w:ilvl w:val="7"/>
        <w:numId w:val="1"/>
      </w:numPr>
      <w:spacing w:after="0"/>
      <w:outlineLvl w:val="7"/>
    </w:pPr>
    <w:rPr>
      <w:rFonts w:ascii="Cambria" w:hAnsi="Cambria"/>
      <w:lang w:val="x-none" w:eastAsia="x-none"/>
    </w:rPr>
  </w:style>
  <w:style w:type="paragraph" w:styleId="9">
    <w:name w:val="heading 9"/>
    <w:basedOn w:val="a"/>
    <w:next w:val="a"/>
    <w:link w:val="90"/>
    <w:qFormat/>
    <w:locked/>
    <w:rsid w:val="00321E5F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Раздел Знак"/>
    <w:link w:val="10"/>
    <w:rsid w:val="00FE7F73"/>
    <w:rPr>
      <w:b/>
      <w:bCs/>
      <w:caps/>
      <w:color w:val="00A8E7"/>
      <w:sz w:val="48"/>
      <w:szCs w:val="28"/>
      <w:lang w:val="x-none" w:eastAsia="x-none"/>
    </w:rPr>
  </w:style>
  <w:style w:type="character" w:customStyle="1" w:styleId="21">
    <w:name w:val="Заголовок 2 Знак"/>
    <w:aliases w:val="Глава Знак"/>
    <w:link w:val="20"/>
    <w:uiPriority w:val="9"/>
    <w:rsid w:val="008C20E8"/>
    <w:rPr>
      <w:b/>
      <w:bCs/>
      <w:color w:val="00A8E7"/>
      <w:sz w:val="28"/>
      <w:szCs w:val="26"/>
      <w:lang w:val="x-none" w:eastAsia="x-none"/>
    </w:rPr>
  </w:style>
  <w:style w:type="character" w:customStyle="1" w:styleId="30">
    <w:name w:val="Заголовок 3 Знак"/>
    <w:link w:val="3"/>
    <w:rsid w:val="00487FA8"/>
    <w:rPr>
      <w:b/>
      <w:sz w:val="22"/>
    </w:rPr>
  </w:style>
  <w:style w:type="character" w:customStyle="1" w:styleId="40">
    <w:name w:val="Заголовок 4 Знак"/>
    <w:link w:val="4"/>
    <w:rsid w:val="005E13C6"/>
    <w:rPr>
      <w:b/>
      <w:bCs/>
      <w:i/>
      <w:iCs/>
      <w:sz w:val="20"/>
      <w:lang w:val="x-none" w:eastAsia="x-none"/>
    </w:rPr>
  </w:style>
  <w:style w:type="character" w:customStyle="1" w:styleId="50">
    <w:name w:val="Заголовок 5 Знак"/>
    <w:link w:val="5"/>
    <w:rsid w:val="006D7889"/>
    <w:rPr>
      <w:rFonts w:ascii="Cambria" w:hAnsi="Cambria"/>
      <w:b/>
      <w:bCs/>
      <w:color w:val="7F7F7F"/>
      <w:sz w:val="22"/>
      <w:lang w:val="x-none" w:eastAsia="x-none"/>
    </w:rPr>
  </w:style>
  <w:style w:type="character" w:customStyle="1" w:styleId="60">
    <w:name w:val="Заголовок 6 Знак"/>
    <w:link w:val="6"/>
    <w:rsid w:val="006D7889"/>
    <w:rPr>
      <w:rFonts w:ascii="Cambria" w:hAnsi="Cambria"/>
      <w:b/>
      <w:bCs/>
      <w:i/>
      <w:iCs/>
      <w:color w:val="7F7F7F"/>
      <w:sz w:val="22"/>
      <w:lang w:val="x-none" w:eastAsia="x-none"/>
    </w:rPr>
  </w:style>
  <w:style w:type="character" w:customStyle="1" w:styleId="70">
    <w:name w:val="Заголовок 7 Знак"/>
    <w:link w:val="7"/>
    <w:rsid w:val="006D7889"/>
    <w:rPr>
      <w:rFonts w:ascii="Cambria" w:hAnsi="Cambria"/>
      <w:i/>
      <w:iCs/>
      <w:sz w:val="22"/>
      <w:lang w:val="x-none" w:eastAsia="x-none"/>
    </w:rPr>
  </w:style>
  <w:style w:type="character" w:customStyle="1" w:styleId="80">
    <w:name w:val="Заголовок 8 Знак"/>
    <w:link w:val="8"/>
    <w:rsid w:val="006D7889"/>
    <w:rPr>
      <w:rFonts w:ascii="Cambria" w:hAnsi="Cambria"/>
      <w:sz w:val="22"/>
      <w:lang w:val="x-none" w:eastAsia="x-none"/>
    </w:rPr>
  </w:style>
  <w:style w:type="character" w:customStyle="1" w:styleId="90">
    <w:name w:val="Заголовок 9 Знак"/>
    <w:link w:val="9"/>
    <w:rsid w:val="006D7889"/>
    <w:rPr>
      <w:rFonts w:ascii="Cambria" w:hAnsi="Cambria"/>
      <w:i/>
      <w:iCs/>
      <w:spacing w:val="5"/>
      <w:sz w:val="22"/>
      <w:lang w:val="x-none" w:eastAsia="x-none"/>
    </w:rPr>
  </w:style>
  <w:style w:type="paragraph" w:styleId="a3">
    <w:name w:val="Balloon Text"/>
    <w:basedOn w:val="a"/>
    <w:link w:val="a4"/>
    <w:uiPriority w:val="99"/>
    <w:semiHidden/>
    <w:locked/>
    <w:rsid w:val="00A4759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6D7889"/>
    <w:rPr>
      <w:rFonts w:ascii="Tahoma" w:hAnsi="Tahoma"/>
      <w:sz w:val="16"/>
      <w:szCs w:val="16"/>
      <w:lang w:val="x-none" w:eastAsia="x-none"/>
    </w:rPr>
  </w:style>
  <w:style w:type="paragraph" w:styleId="a5">
    <w:name w:val="header"/>
    <w:basedOn w:val="a"/>
    <w:link w:val="a6"/>
    <w:uiPriority w:val="99"/>
    <w:locked/>
    <w:rsid w:val="003429A4"/>
    <w:pPr>
      <w:pBdr>
        <w:bottom w:val="single" w:sz="4" w:space="1" w:color="auto"/>
      </w:pBdr>
      <w:tabs>
        <w:tab w:val="right" w:pos="9355"/>
      </w:tabs>
      <w:spacing w:after="0" w:line="240" w:lineRule="auto"/>
    </w:pPr>
    <w:rPr>
      <w:sz w:val="18"/>
    </w:rPr>
  </w:style>
  <w:style w:type="character" w:customStyle="1" w:styleId="a6">
    <w:name w:val="Верхний колонтитул Знак"/>
    <w:basedOn w:val="a0"/>
    <w:link w:val="a5"/>
    <w:uiPriority w:val="99"/>
    <w:rsid w:val="006D7889"/>
    <w:rPr>
      <w:rFonts w:ascii="PT Sans" w:hAnsi="PT Sans"/>
      <w:sz w:val="18"/>
      <w:szCs w:val="22"/>
      <w:lang w:val="en-US" w:eastAsia="en-US" w:bidi="en-US"/>
    </w:rPr>
  </w:style>
  <w:style w:type="paragraph" w:styleId="a7">
    <w:name w:val="footer"/>
    <w:basedOn w:val="a"/>
    <w:link w:val="a8"/>
    <w:uiPriority w:val="99"/>
    <w:semiHidden/>
    <w:locked/>
    <w:rsid w:val="00A47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D7889"/>
    <w:rPr>
      <w:rFonts w:ascii="PT Sans" w:hAnsi="PT Sans"/>
      <w:sz w:val="22"/>
      <w:szCs w:val="22"/>
      <w:lang w:val="en-US" w:eastAsia="en-US" w:bidi="en-US"/>
    </w:rPr>
  </w:style>
  <w:style w:type="paragraph" w:customStyle="1" w:styleId="-2">
    <w:name w:val="ОснТекст-Список2"/>
    <w:basedOn w:val="a"/>
    <w:qFormat/>
    <w:rsid w:val="001F79EF"/>
    <w:pPr>
      <w:numPr>
        <w:numId w:val="4"/>
      </w:numPr>
      <w:spacing w:after="0" w:line="240" w:lineRule="auto"/>
      <w:jc w:val="left"/>
    </w:pPr>
    <w:rPr>
      <w:sz w:val="18"/>
    </w:rPr>
  </w:style>
  <w:style w:type="paragraph" w:customStyle="1" w:styleId="-11">
    <w:name w:val="ОснТекст-Список1"/>
    <w:basedOn w:val="a"/>
    <w:qFormat/>
    <w:rsid w:val="00C64EEB"/>
    <w:pPr>
      <w:keepLines/>
      <w:numPr>
        <w:numId w:val="2"/>
      </w:numPr>
      <w:spacing w:before="60" w:after="0" w:line="240" w:lineRule="auto"/>
    </w:pPr>
  </w:style>
  <w:style w:type="table" w:styleId="a9">
    <w:name w:val="Table Grid"/>
    <w:basedOn w:val="a1"/>
    <w:uiPriority w:val="59"/>
    <w:locked/>
    <w:rsid w:val="00595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ubtle Reference"/>
    <w:uiPriority w:val="31"/>
    <w:semiHidden/>
    <w:qFormat/>
    <w:locked/>
    <w:rsid w:val="00321E5F"/>
    <w:rPr>
      <w:smallCaps/>
    </w:rPr>
  </w:style>
  <w:style w:type="character" w:styleId="ab">
    <w:name w:val="Intense Reference"/>
    <w:uiPriority w:val="32"/>
    <w:semiHidden/>
    <w:qFormat/>
    <w:locked/>
    <w:rsid w:val="00321E5F"/>
    <w:rPr>
      <w:smallCaps/>
      <w:spacing w:val="5"/>
      <w:u w:val="single"/>
    </w:rPr>
  </w:style>
  <w:style w:type="paragraph" w:styleId="ac">
    <w:name w:val="TOC Heading"/>
    <w:basedOn w:val="10"/>
    <w:next w:val="a"/>
    <w:uiPriority w:val="39"/>
    <w:semiHidden/>
    <w:qFormat/>
    <w:locked/>
    <w:rsid w:val="00321E5F"/>
    <w:pPr>
      <w:outlineLvl w:val="9"/>
    </w:pPr>
  </w:style>
  <w:style w:type="paragraph" w:styleId="22">
    <w:name w:val="toc 2"/>
    <w:basedOn w:val="a"/>
    <w:next w:val="a"/>
    <w:autoRedefine/>
    <w:uiPriority w:val="39"/>
    <w:locked/>
    <w:rsid w:val="00222A7F"/>
    <w:pPr>
      <w:tabs>
        <w:tab w:val="right" w:leader="dot" w:pos="9060"/>
      </w:tabs>
      <w:spacing w:after="0"/>
      <w:ind w:left="567"/>
    </w:pPr>
    <w:rPr>
      <w:rFonts w:cs="Calibri"/>
    </w:rPr>
  </w:style>
  <w:style w:type="paragraph" w:styleId="ad">
    <w:name w:val="caption"/>
    <w:aliases w:val="Подпись рис,Табл"/>
    <w:basedOn w:val="a"/>
    <w:next w:val="a"/>
    <w:link w:val="ae"/>
    <w:uiPriority w:val="35"/>
    <w:qFormat/>
    <w:locked/>
    <w:rsid w:val="00EC55E3"/>
    <w:pPr>
      <w:spacing w:before="360" w:after="240" w:line="240" w:lineRule="auto"/>
      <w:jc w:val="left"/>
    </w:pPr>
    <w:rPr>
      <w:bCs/>
      <w:sz w:val="18"/>
      <w:szCs w:val="18"/>
    </w:rPr>
  </w:style>
  <w:style w:type="paragraph" w:customStyle="1" w:styleId="-1">
    <w:name w:val="Таблица-Список1"/>
    <w:basedOn w:val="-"/>
    <w:qFormat/>
    <w:rsid w:val="005E1789"/>
    <w:pPr>
      <w:numPr>
        <w:numId w:val="3"/>
      </w:numPr>
      <w:ind w:left="170" w:hanging="170"/>
      <w:contextualSpacing/>
    </w:pPr>
  </w:style>
  <w:style w:type="paragraph" w:customStyle="1" w:styleId="-">
    <w:name w:val="Таблица-ОснТекст"/>
    <w:basedOn w:val="a"/>
    <w:link w:val="-0"/>
    <w:qFormat/>
    <w:rsid w:val="0059192A"/>
    <w:pPr>
      <w:suppressAutoHyphens/>
      <w:spacing w:before="60" w:line="216" w:lineRule="auto"/>
      <w:jc w:val="left"/>
    </w:pPr>
    <w:rPr>
      <w:rFonts w:cs="Arial"/>
      <w:color w:val="000000"/>
      <w:sz w:val="18"/>
      <w:lang w:val="x-none"/>
    </w:rPr>
  </w:style>
  <w:style w:type="character" w:customStyle="1" w:styleId="-0">
    <w:name w:val="Таблица-ОснТекст Знак"/>
    <w:link w:val="-"/>
    <w:rsid w:val="0059192A"/>
    <w:rPr>
      <w:rFonts w:ascii="PT Sans" w:hAnsi="PT Sans" w:cs="Arial"/>
      <w:color w:val="000000"/>
      <w:sz w:val="18"/>
      <w:szCs w:val="22"/>
      <w:lang w:val="x-none" w:eastAsia="en-US" w:bidi="en-US"/>
    </w:rPr>
  </w:style>
  <w:style w:type="paragraph" w:customStyle="1" w:styleId="-3">
    <w:name w:val="Таблица-Заголовок"/>
    <w:basedOn w:val="-"/>
    <w:qFormat/>
    <w:rsid w:val="008C20E8"/>
    <w:pPr>
      <w:suppressAutoHyphens w:val="0"/>
      <w:spacing w:before="0" w:after="0"/>
    </w:pPr>
    <w:rPr>
      <w:b/>
      <w:caps/>
      <w:color w:val="00A8E7"/>
    </w:rPr>
  </w:style>
  <w:style w:type="paragraph" w:styleId="af">
    <w:name w:val="footnote text"/>
    <w:basedOn w:val="a"/>
    <w:link w:val="af0"/>
    <w:uiPriority w:val="99"/>
    <w:semiHidden/>
    <w:locked/>
    <w:rsid w:val="00111C0F"/>
  </w:style>
  <w:style w:type="character" w:customStyle="1" w:styleId="af0">
    <w:name w:val="Текст сноски Знак"/>
    <w:link w:val="af"/>
    <w:uiPriority w:val="99"/>
    <w:semiHidden/>
    <w:rsid w:val="006D7889"/>
    <w:rPr>
      <w:rFonts w:ascii="PT Sans" w:hAnsi="PT Sans"/>
      <w:lang w:val="en-US" w:eastAsia="en-US" w:bidi="en-US"/>
    </w:rPr>
  </w:style>
  <w:style w:type="character" w:styleId="af1">
    <w:name w:val="footnote reference"/>
    <w:uiPriority w:val="99"/>
    <w:semiHidden/>
    <w:locked/>
    <w:rsid w:val="00111C0F"/>
    <w:rPr>
      <w:vertAlign w:val="superscript"/>
    </w:rPr>
  </w:style>
  <w:style w:type="character" w:customStyle="1" w:styleId="af2">
    <w:name w:val="Символ сноски"/>
    <w:rsid w:val="00580F08"/>
    <w:rPr>
      <w:vertAlign w:val="superscript"/>
    </w:rPr>
  </w:style>
  <w:style w:type="paragraph" w:styleId="31">
    <w:name w:val="toc 3"/>
    <w:basedOn w:val="a"/>
    <w:next w:val="a"/>
    <w:autoRedefine/>
    <w:uiPriority w:val="39"/>
    <w:locked/>
    <w:rsid w:val="00222A7F"/>
    <w:pPr>
      <w:tabs>
        <w:tab w:val="right" w:leader="dot" w:pos="9060"/>
      </w:tabs>
      <w:spacing w:after="0"/>
      <w:ind w:left="851"/>
    </w:pPr>
    <w:rPr>
      <w:rFonts w:cs="Calibri"/>
      <w:i/>
      <w:iCs/>
    </w:rPr>
  </w:style>
  <w:style w:type="paragraph" w:styleId="41">
    <w:name w:val="toc 4"/>
    <w:basedOn w:val="a"/>
    <w:next w:val="a"/>
    <w:autoRedefine/>
    <w:uiPriority w:val="39"/>
    <w:semiHidden/>
    <w:locked/>
    <w:rsid w:val="00436F32"/>
    <w:pPr>
      <w:spacing w:after="0"/>
      <w:ind w:left="660"/>
    </w:pPr>
    <w:rPr>
      <w:rFonts w:cs="Calibr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locked/>
    <w:rsid w:val="00436F32"/>
    <w:pPr>
      <w:spacing w:after="0"/>
      <w:ind w:left="880"/>
    </w:pPr>
    <w:rPr>
      <w:rFonts w:cs="Calibr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locked/>
    <w:rsid w:val="00436F32"/>
    <w:pPr>
      <w:spacing w:after="0"/>
      <w:ind w:left="1100"/>
    </w:pPr>
    <w:rPr>
      <w:rFonts w:cs="Calibr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locked/>
    <w:rsid w:val="00436F32"/>
    <w:pPr>
      <w:spacing w:after="0"/>
      <w:ind w:left="1320"/>
    </w:pPr>
    <w:rPr>
      <w:rFonts w:cs="Calibr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locked/>
    <w:rsid w:val="00436F32"/>
    <w:pPr>
      <w:spacing w:after="0"/>
      <w:ind w:left="1540"/>
    </w:pPr>
    <w:rPr>
      <w:rFonts w:cs="Calibr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locked/>
    <w:rsid w:val="00436F32"/>
    <w:pPr>
      <w:spacing w:after="0"/>
      <w:ind w:left="1760"/>
    </w:pPr>
    <w:rPr>
      <w:rFonts w:cs="Calibri"/>
      <w:sz w:val="18"/>
      <w:szCs w:val="18"/>
    </w:rPr>
  </w:style>
  <w:style w:type="character" w:styleId="af3">
    <w:name w:val="annotation reference"/>
    <w:uiPriority w:val="99"/>
    <w:semiHidden/>
    <w:locked/>
    <w:rsid w:val="00505679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locked/>
    <w:rsid w:val="00505679"/>
  </w:style>
  <w:style w:type="character" w:customStyle="1" w:styleId="af5">
    <w:name w:val="Текст примечания Знак"/>
    <w:link w:val="af4"/>
    <w:uiPriority w:val="99"/>
    <w:semiHidden/>
    <w:rsid w:val="006D7889"/>
    <w:rPr>
      <w:rFonts w:ascii="PT Sans" w:hAnsi="PT Sans"/>
      <w:lang w:val="en-US" w:eastAsia="en-US" w:bidi="en-US"/>
    </w:rPr>
  </w:style>
  <w:style w:type="paragraph" w:styleId="af6">
    <w:name w:val="Revision"/>
    <w:hidden/>
    <w:uiPriority w:val="99"/>
    <w:semiHidden/>
    <w:rsid w:val="00505679"/>
    <w:rPr>
      <w:sz w:val="22"/>
      <w:szCs w:val="22"/>
      <w:lang w:val="en-US" w:eastAsia="en-US" w:bidi="en-US"/>
    </w:rPr>
  </w:style>
  <w:style w:type="paragraph" w:styleId="af7">
    <w:name w:val="annotation subject"/>
    <w:basedOn w:val="af4"/>
    <w:next w:val="af4"/>
    <w:link w:val="af8"/>
    <w:uiPriority w:val="99"/>
    <w:semiHidden/>
    <w:locked/>
    <w:rsid w:val="00505679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6D7889"/>
    <w:rPr>
      <w:rFonts w:ascii="PT Sans" w:hAnsi="PT Sans"/>
      <w:b/>
      <w:bCs/>
      <w:lang w:val="en-US" w:eastAsia="en-US" w:bidi="en-US"/>
    </w:rPr>
  </w:style>
  <w:style w:type="paragraph" w:styleId="af9">
    <w:name w:val="endnote text"/>
    <w:basedOn w:val="a"/>
    <w:link w:val="afa"/>
    <w:uiPriority w:val="99"/>
    <w:semiHidden/>
    <w:locked/>
    <w:rsid w:val="00135A6F"/>
  </w:style>
  <w:style w:type="character" w:customStyle="1" w:styleId="afa">
    <w:name w:val="Текст концевой сноски Знак"/>
    <w:link w:val="af9"/>
    <w:uiPriority w:val="99"/>
    <w:semiHidden/>
    <w:rsid w:val="006D7889"/>
    <w:rPr>
      <w:rFonts w:ascii="PT Sans" w:hAnsi="PT Sans"/>
      <w:lang w:val="en-US" w:eastAsia="en-US" w:bidi="en-US"/>
    </w:rPr>
  </w:style>
  <w:style w:type="character" w:styleId="afb">
    <w:name w:val="endnote reference"/>
    <w:uiPriority w:val="99"/>
    <w:semiHidden/>
    <w:locked/>
    <w:rsid w:val="00135A6F"/>
    <w:rPr>
      <w:vertAlign w:val="superscript"/>
    </w:rPr>
  </w:style>
  <w:style w:type="character" w:styleId="afc">
    <w:name w:val="FollowedHyperlink"/>
    <w:uiPriority w:val="99"/>
    <w:semiHidden/>
    <w:locked/>
    <w:rsid w:val="00830520"/>
    <w:rPr>
      <w:color w:val="800080"/>
      <w:u w:val="single"/>
    </w:rPr>
  </w:style>
  <w:style w:type="paragraph" w:customStyle="1" w:styleId="-4">
    <w:name w:val="Таблица-ЛевКолонка"/>
    <w:basedOn w:val="-"/>
    <w:qFormat/>
    <w:rsid w:val="007D02A1"/>
    <w:rPr>
      <w:b/>
    </w:rPr>
  </w:style>
  <w:style w:type="paragraph" w:styleId="afd">
    <w:name w:val="Subtitle"/>
    <w:basedOn w:val="a"/>
    <w:next w:val="a"/>
    <w:link w:val="afe"/>
    <w:uiPriority w:val="11"/>
    <w:semiHidden/>
    <w:qFormat/>
    <w:locked/>
    <w:rsid w:val="00106369"/>
    <w:pPr>
      <w:suppressAutoHyphens/>
      <w:spacing w:before="0" w:after="600"/>
    </w:pPr>
    <w:rPr>
      <w:rFonts w:ascii="Cambria" w:hAnsi="Cambria"/>
      <w:i/>
      <w:iCs/>
      <w:spacing w:val="13"/>
      <w:sz w:val="24"/>
    </w:rPr>
  </w:style>
  <w:style w:type="character" w:customStyle="1" w:styleId="afe">
    <w:name w:val="Подзаголовок Знак"/>
    <w:basedOn w:val="a0"/>
    <w:link w:val="afd"/>
    <w:uiPriority w:val="11"/>
    <w:semiHidden/>
    <w:rsid w:val="006D7889"/>
    <w:rPr>
      <w:rFonts w:ascii="Cambria" w:hAnsi="Cambria"/>
      <w:i/>
      <w:iCs/>
      <w:spacing w:val="13"/>
      <w:sz w:val="24"/>
      <w:szCs w:val="24"/>
    </w:rPr>
  </w:style>
  <w:style w:type="character" w:styleId="aff">
    <w:name w:val="Strong"/>
    <w:uiPriority w:val="22"/>
    <w:semiHidden/>
    <w:qFormat/>
    <w:locked/>
    <w:rsid w:val="00106369"/>
    <w:rPr>
      <w:b/>
      <w:bCs/>
    </w:rPr>
  </w:style>
  <w:style w:type="character" w:styleId="aff0">
    <w:name w:val="Emphasis"/>
    <w:uiPriority w:val="20"/>
    <w:semiHidden/>
    <w:qFormat/>
    <w:locked/>
    <w:rsid w:val="0010636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3">
    <w:name w:val="Quote"/>
    <w:basedOn w:val="a"/>
    <w:next w:val="a"/>
    <w:link w:val="24"/>
    <w:uiPriority w:val="29"/>
    <w:semiHidden/>
    <w:qFormat/>
    <w:locked/>
    <w:rsid w:val="00106369"/>
    <w:pPr>
      <w:suppressAutoHyphens/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24">
    <w:name w:val="Цитата 2 Знак"/>
    <w:basedOn w:val="a0"/>
    <w:link w:val="23"/>
    <w:uiPriority w:val="29"/>
    <w:semiHidden/>
    <w:rsid w:val="006D7889"/>
    <w:rPr>
      <w:i/>
      <w:iCs/>
    </w:rPr>
  </w:style>
  <w:style w:type="character" w:styleId="aff1">
    <w:name w:val="Subtle Emphasis"/>
    <w:uiPriority w:val="19"/>
    <w:semiHidden/>
    <w:qFormat/>
    <w:locked/>
    <w:rsid w:val="00106369"/>
    <w:rPr>
      <w:i/>
      <w:iCs/>
    </w:rPr>
  </w:style>
  <w:style w:type="character" w:styleId="aff2">
    <w:name w:val="Intense Emphasis"/>
    <w:uiPriority w:val="21"/>
    <w:semiHidden/>
    <w:qFormat/>
    <w:locked/>
    <w:rsid w:val="00106369"/>
    <w:rPr>
      <w:b/>
      <w:bCs/>
    </w:rPr>
  </w:style>
  <w:style w:type="table" w:styleId="-12">
    <w:name w:val="Light List Accent 1"/>
    <w:basedOn w:val="a1"/>
    <w:uiPriority w:val="61"/>
    <w:locked/>
    <w:rsid w:val="0010636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1">
    <w:name w:val="toc 1"/>
    <w:basedOn w:val="a"/>
    <w:next w:val="a"/>
    <w:autoRedefine/>
    <w:uiPriority w:val="39"/>
    <w:locked/>
    <w:rsid w:val="002557C4"/>
    <w:pPr>
      <w:numPr>
        <w:numId w:val="15"/>
      </w:numPr>
      <w:tabs>
        <w:tab w:val="right" w:leader="dot" w:pos="9356"/>
      </w:tabs>
      <w:spacing w:after="100"/>
    </w:pPr>
    <w:rPr>
      <w:b/>
      <w:caps/>
    </w:rPr>
  </w:style>
  <w:style w:type="paragraph" w:customStyle="1" w:styleId="-5">
    <w:name w:val="Титул - подзаголовок"/>
    <w:qFormat/>
    <w:rsid w:val="003610FC"/>
    <w:pPr>
      <w:spacing w:before="480"/>
      <w:ind w:left="3119"/>
    </w:pPr>
    <w:rPr>
      <w:rFonts w:ascii="Arial" w:eastAsia="Calibri" w:hAnsi="Arial" w:cs="Calibri"/>
      <w:color w:val="FFFFFF" w:themeColor="background1"/>
      <w:sz w:val="56"/>
      <w:szCs w:val="26"/>
    </w:rPr>
  </w:style>
  <w:style w:type="paragraph" w:customStyle="1" w:styleId="-6">
    <w:name w:val="Титул - заголовок"/>
    <w:next w:val="-5"/>
    <w:qFormat/>
    <w:rsid w:val="003610FC"/>
    <w:pPr>
      <w:suppressAutoHyphens/>
      <w:spacing w:before="5520" w:line="204" w:lineRule="auto"/>
      <w:ind w:left="3119"/>
    </w:pPr>
    <w:rPr>
      <w:rFonts w:ascii="Arial" w:eastAsia="Calibri" w:hAnsi="Arial" w:cs="Calibri"/>
      <w:b/>
      <w:bCs/>
      <w:color w:val="595959" w:themeColor="text1" w:themeTint="A6"/>
      <w:sz w:val="80"/>
      <w:szCs w:val="28"/>
    </w:rPr>
  </w:style>
  <w:style w:type="table" w:customStyle="1" w:styleId="aff3">
    <w:name w:val="Таблица Перфоманс Лаб"/>
    <w:basedOn w:val="aff4"/>
    <w:uiPriority w:val="99"/>
    <w:rsid w:val="00C655CE"/>
    <w:pPr>
      <w:suppressAutoHyphens/>
      <w:spacing w:before="0" w:after="0"/>
    </w:pPr>
    <w:rPr>
      <w:sz w:val="18"/>
      <w:szCs w:val="20"/>
      <w:lang w:eastAsia="en-US"/>
    </w:rPr>
    <w:tblPr>
      <w:tblBorders>
        <w:top w:val="none" w:sz="0" w:space="0" w:color="auto"/>
        <w:left w:val="none" w:sz="0" w:space="0" w:color="auto"/>
        <w:bottom w:val="single" w:sz="4" w:space="0" w:color="767171" w:themeColor="background2" w:themeShade="80"/>
        <w:right w:val="none" w:sz="0" w:space="0" w:color="auto"/>
        <w:insideH w:val="single" w:sz="4" w:space="0" w:color="767171" w:themeColor="background2" w:themeShade="80"/>
        <w:insideV w:val="none" w:sz="0" w:space="0" w:color="auto"/>
      </w:tblBorders>
      <w:tblCellMar>
        <w:top w:w="85" w:type="dxa"/>
        <w:left w:w="0" w:type="dxa"/>
        <w:right w:w="198" w:type="dxa"/>
      </w:tblCellMar>
    </w:tblPr>
    <w:tblStylePr w:type="firstRow">
      <w:rPr>
        <w:rFonts w:ascii="PT Sans" w:hAnsi="PT Sans"/>
        <w:b w:val="0"/>
        <w:i w:val="0"/>
        <w:caps w:val="0"/>
        <w:smallCaps w:val="0"/>
        <w:color w:val="00B0F0"/>
        <w:sz w:val="18"/>
      </w:rPr>
      <w:tblPr/>
      <w:trPr>
        <w:cantSplit/>
        <w:tblHeader/>
      </w:trPr>
      <w:tcPr>
        <w:tcBorders>
          <w:bottom w:val="single" w:sz="18" w:space="0" w:color="767171" w:themeColor="background2" w:themeShade="80"/>
        </w:tcBorders>
        <w:tcMar>
          <w:top w:w="0" w:type="nil"/>
          <w:left w:w="0" w:type="nil"/>
          <w:bottom w:w="0" w:type="nil"/>
          <w:right w:w="170" w:type="dxa"/>
        </w:tcMar>
      </w:tcPr>
    </w:tblStylePr>
  </w:style>
  <w:style w:type="table" w:styleId="aff4">
    <w:name w:val="Table Theme"/>
    <w:basedOn w:val="a1"/>
    <w:uiPriority w:val="99"/>
    <w:semiHidden/>
    <w:unhideWhenUsed/>
    <w:locked/>
    <w:rsid w:val="009D37B8"/>
    <w:pPr>
      <w:spacing w:before="120" w:after="120"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Simple 1"/>
    <w:basedOn w:val="a1"/>
    <w:uiPriority w:val="99"/>
    <w:semiHidden/>
    <w:unhideWhenUsed/>
    <w:locked/>
    <w:rsid w:val="007F0A5B"/>
    <w:pPr>
      <w:spacing w:before="120" w:after="120" w:line="276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Таблица простая 21"/>
    <w:basedOn w:val="a1"/>
    <w:uiPriority w:val="42"/>
    <w:locked/>
    <w:rsid w:val="007F0A5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10">
    <w:name w:val="Список-таблица 1 светлая1"/>
    <w:basedOn w:val="a1"/>
    <w:uiPriority w:val="46"/>
    <w:locked/>
    <w:rsid w:val="007F0A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5">
    <w:name w:val="Клиентский список ПЛ"/>
    <w:basedOn w:val="a1"/>
    <w:uiPriority w:val="99"/>
    <w:rsid w:val="00EA6020"/>
    <w:tblPr>
      <w:tblBorders>
        <w:bottom w:val="single" w:sz="4" w:space="0" w:color="767171" w:themeColor="background2" w:themeShade="80"/>
        <w:insideH w:val="single" w:sz="4" w:space="0" w:color="767171" w:themeColor="background2" w:themeShade="80"/>
      </w:tblBorders>
      <w:tblCellMar>
        <w:top w:w="170" w:type="dxa"/>
        <w:left w:w="0" w:type="dxa"/>
        <w:bottom w:w="340" w:type="dxa"/>
        <w:right w:w="19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</w:pPr>
      <w:tblPr/>
      <w:tcPr>
        <w:tcBorders>
          <w:top w:val="nil"/>
          <w:left w:val="nil"/>
          <w:bottom w:val="single" w:sz="18" w:space="0" w:color="767171" w:themeColor="background2" w:themeShade="80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numbering" w:customStyle="1" w:styleId="WWNum1">
    <w:name w:val="WWNum1"/>
    <w:basedOn w:val="a2"/>
    <w:rsid w:val="007F7127"/>
    <w:pPr>
      <w:numPr>
        <w:numId w:val="5"/>
      </w:numPr>
    </w:pPr>
  </w:style>
  <w:style w:type="numbering" w:customStyle="1" w:styleId="WWNum3">
    <w:name w:val="WWNum3"/>
    <w:basedOn w:val="a2"/>
    <w:rsid w:val="007F7127"/>
    <w:pPr>
      <w:numPr>
        <w:numId w:val="6"/>
      </w:numPr>
    </w:pPr>
  </w:style>
  <w:style w:type="numbering" w:customStyle="1" w:styleId="WWNum6">
    <w:name w:val="WWNum6"/>
    <w:basedOn w:val="a2"/>
    <w:rsid w:val="007F7127"/>
    <w:pPr>
      <w:numPr>
        <w:numId w:val="7"/>
      </w:numPr>
    </w:pPr>
  </w:style>
  <w:style w:type="numbering" w:customStyle="1" w:styleId="WWNum13">
    <w:name w:val="WWNum13"/>
    <w:basedOn w:val="a2"/>
    <w:rsid w:val="007F7127"/>
    <w:pPr>
      <w:numPr>
        <w:numId w:val="8"/>
      </w:numPr>
    </w:pPr>
  </w:style>
  <w:style w:type="numbering" w:customStyle="1" w:styleId="WWNum57">
    <w:name w:val="WWNum57"/>
    <w:basedOn w:val="a2"/>
    <w:rsid w:val="007F7127"/>
    <w:pPr>
      <w:numPr>
        <w:numId w:val="9"/>
      </w:numPr>
    </w:pPr>
  </w:style>
  <w:style w:type="paragraph" w:customStyle="1" w:styleId="aff6">
    <w:name w:val="Табл_заголовок"/>
    <w:basedOn w:val="a"/>
    <w:qFormat/>
    <w:rsid w:val="004A21A1"/>
    <w:rPr>
      <w:i/>
      <w:sz w:val="18"/>
      <w:lang w:eastAsia="en-US"/>
    </w:rPr>
  </w:style>
  <w:style w:type="table" w:customStyle="1" w:styleId="-7">
    <w:name w:val="Таблица-основной"/>
    <w:basedOn w:val="a1"/>
    <w:uiPriority w:val="99"/>
    <w:rsid w:val="004C76BA"/>
    <w:tblPr/>
  </w:style>
  <w:style w:type="character" w:styleId="aff7">
    <w:name w:val="Hyperlink"/>
    <w:basedOn w:val="a0"/>
    <w:uiPriority w:val="99"/>
    <w:unhideWhenUsed/>
    <w:locked/>
    <w:rsid w:val="00C43437"/>
    <w:rPr>
      <w:color w:val="0563C1" w:themeColor="hyperlink"/>
      <w:u w:val="single"/>
    </w:rPr>
  </w:style>
  <w:style w:type="paragraph" w:customStyle="1" w:styleId="-8">
    <w:name w:val="Обычный-перед марк"/>
    <w:basedOn w:val="a"/>
    <w:qFormat/>
    <w:rsid w:val="00F46FD9"/>
    <w:pPr>
      <w:keepNext/>
    </w:pPr>
    <w:rPr>
      <w:lang w:eastAsia="en-US"/>
    </w:rPr>
  </w:style>
  <w:style w:type="numbering" w:customStyle="1" w:styleId="Outline">
    <w:name w:val="Outline"/>
    <w:basedOn w:val="a2"/>
    <w:rsid w:val="00EA5001"/>
    <w:pPr>
      <w:numPr>
        <w:numId w:val="11"/>
      </w:numPr>
    </w:pPr>
  </w:style>
  <w:style w:type="paragraph" w:customStyle="1" w:styleId="Standard">
    <w:name w:val="Standard"/>
    <w:rsid w:val="00EA5001"/>
    <w:pPr>
      <w:suppressAutoHyphens/>
      <w:autoSpaceDN w:val="0"/>
      <w:spacing w:after="200" w:line="276" w:lineRule="auto"/>
      <w:textAlignment w:val="baseline"/>
    </w:pPr>
    <w:rPr>
      <w:rFonts w:ascii="Times New Roman" w:hAnsi="Times New Roman"/>
      <w:kern w:val="3"/>
      <w:sz w:val="22"/>
      <w:szCs w:val="22"/>
      <w:lang w:eastAsia="en-US"/>
    </w:rPr>
  </w:style>
  <w:style w:type="paragraph" w:customStyle="1" w:styleId="Textbody">
    <w:name w:val="Text body"/>
    <w:basedOn w:val="Standard"/>
    <w:rsid w:val="00EA5001"/>
    <w:pPr>
      <w:spacing w:after="120"/>
    </w:pPr>
  </w:style>
  <w:style w:type="paragraph" w:styleId="aff8">
    <w:name w:val="No Spacing"/>
    <w:basedOn w:val="Standard"/>
    <w:locked/>
    <w:rsid w:val="00EA5001"/>
    <w:pPr>
      <w:spacing w:after="0" w:line="240" w:lineRule="auto"/>
    </w:pPr>
  </w:style>
  <w:style w:type="paragraph" w:styleId="aff9">
    <w:name w:val="List Paragraph"/>
    <w:basedOn w:val="Standard"/>
    <w:uiPriority w:val="34"/>
    <w:qFormat/>
    <w:locked/>
    <w:rsid w:val="00EA5001"/>
    <w:pPr>
      <w:ind w:left="720"/>
    </w:pPr>
  </w:style>
  <w:style w:type="paragraph" w:customStyle="1" w:styleId="13">
    <w:name w:val="_Маркировка 1"/>
    <w:basedOn w:val="Standard"/>
    <w:rsid w:val="00EA5001"/>
  </w:style>
  <w:style w:type="paragraph" w:customStyle="1" w:styleId="affa">
    <w:name w:val="_Текст_без_отступа"/>
    <w:basedOn w:val="a"/>
    <w:qFormat/>
    <w:rsid w:val="00F0210F"/>
    <w:pPr>
      <w:spacing w:before="0" w:line="240" w:lineRule="auto"/>
    </w:pPr>
    <w:rPr>
      <w:rFonts w:asciiTheme="minorHAnsi" w:hAnsiTheme="minorHAnsi"/>
    </w:rPr>
  </w:style>
  <w:style w:type="paragraph" w:customStyle="1" w:styleId="affb">
    <w:name w:val="_Табл_текст"/>
    <w:basedOn w:val="a"/>
    <w:qFormat/>
    <w:rsid w:val="00F0210F"/>
    <w:pPr>
      <w:spacing w:before="0" w:after="0" w:line="240" w:lineRule="auto"/>
      <w:contextualSpacing/>
    </w:pPr>
    <w:rPr>
      <w:rFonts w:asciiTheme="minorHAnsi" w:eastAsiaTheme="minorHAnsi" w:hAnsiTheme="minorHAnsi"/>
      <w:lang w:eastAsia="en-US"/>
    </w:rPr>
  </w:style>
  <w:style w:type="paragraph" w:customStyle="1" w:styleId="affc">
    <w:name w:val="Оглавление"/>
    <w:basedOn w:val="-3"/>
    <w:qFormat/>
    <w:rsid w:val="00ED40B7"/>
    <w:pPr>
      <w:spacing w:before="1440" w:after="720"/>
    </w:pPr>
    <w:rPr>
      <w:sz w:val="48"/>
      <w:szCs w:val="48"/>
    </w:rPr>
  </w:style>
  <w:style w:type="paragraph" w:customStyle="1" w:styleId="-10">
    <w:name w:val="ОснТекст-Перечисление1"/>
    <w:basedOn w:val="-11"/>
    <w:qFormat/>
    <w:rsid w:val="006923CC"/>
    <w:pPr>
      <w:numPr>
        <w:numId w:val="12"/>
      </w:numPr>
    </w:pPr>
  </w:style>
  <w:style w:type="table" w:customStyle="1" w:styleId="14">
    <w:name w:val="Сетка таблицы1"/>
    <w:basedOn w:val="a1"/>
    <w:next w:val="a9"/>
    <w:uiPriority w:val="59"/>
    <w:rsid w:val="00665F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_Рисунок"/>
    <w:basedOn w:val="a"/>
    <w:next w:val="a"/>
    <w:qFormat/>
    <w:rsid w:val="00F01A87"/>
    <w:pPr>
      <w:keepNext/>
      <w:keepLines/>
      <w:spacing w:before="0" w:after="40" w:line="240" w:lineRule="auto"/>
      <w:jc w:val="center"/>
    </w:pPr>
    <w:rPr>
      <w:rFonts w:ascii="Times New Roman" w:eastAsiaTheme="minorHAnsi" w:hAnsi="Times New Roman"/>
      <w:noProof/>
      <w:sz w:val="24"/>
    </w:rPr>
  </w:style>
  <w:style w:type="paragraph" w:customStyle="1" w:styleId="affe">
    <w:name w:val="_Рисунок_наименование"/>
    <w:basedOn w:val="ad"/>
    <w:qFormat/>
    <w:rsid w:val="003403D5"/>
    <w:pPr>
      <w:keepNext/>
      <w:spacing w:before="240" w:after="0"/>
      <w:jc w:val="center"/>
    </w:pPr>
    <w:rPr>
      <w:rFonts w:eastAsiaTheme="minorHAnsi" w:cstheme="minorBidi"/>
      <w:i/>
      <w:szCs w:val="22"/>
      <w:lang w:eastAsia="en-US"/>
    </w:rPr>
  </w:style>
  <w:style w:type="paragraph" w:customStyle="1" w:styleId="afff">
    <w:name w:val="_Табл_Наименование"/>
    <w:basedOn w:val="ad"/>
    <w:qFormat/>
    <w:rsid w:val="00430650"/>
    <w:pPr>
      <w:keepNext/>
      <w:spacing w:before="0" w:after="0"/>
    </w:pPr>
    <w:rPr>
      <w:rFonts w:eastAsiaTheme="minorHAnsi" w:cstheme="minorBidi"/>
      <w:i/>
      <w:szCs w:val="22"/>
      <w:lang w:eastAsia="en-US"/>
    </w:rPr>
  </w:style>
  <w:style w:type="table" w:customStyle="1" w:styleId="25">
    <w:name w:val="Сетка таблицы2"/>
    <w:basedOn w:val="a1"/>
    <w:next w:val="a9"/>
    <w:uiPriority w:val="59"/>
    <w:rsid w:val="00D7784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9"/>
    <w:uiPriority w:val="59"/>
    <w:rsid w:val="0023083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_Маркировка 2"/>
    <w:basedOn w:val="13"/>
    <w:rsid w:val="0012708C"/>
    <w:pPr>
      <w:suppressAutoHyphens w:val="0"/>
      <w:autoSpaceDN/>
      <w:spacing w:after="40" w:line="240" w:lineRule="auto"/>
      <w:ind w:left="993" w:right="284" w:hanging="335"/>
      <w:jc w:val="both"/>
      <w:textAlignment w:val="auto"/>
    </w:pPr>
    <w:rPr>
      <w:rFonts w:asciiTheme="minorHAnsi" w:eastAsiaTheme="minorHAnsi" w:hAnsiTheme="minorHAnsi"/>
      <w:kern w:val="0"/>
      <w:szCs w:val="24"/>
    </w:rPr>
  </w:style>
  <w:style w:type="paragraph" w:customStyle="1" w:styleId="afff0">
    <w:name w:val="_Текст"/>
    <w:qFormat/>
    <w:rsid w:val="0012708C"/>
    <w:pPr>
      <w:spacing w:after="120"/>
      <w:ind w:firstLine="284"/>
      <w:jc w:val="both"/>
    </w:pPr>
    <w:rPr>
      <w:rFonts w:asciiTheme="minorHAnsi" w:hAnsiTheme="minorHAnsi"/>
      <w:sz w:val="22"/>
    </w:rPr>
  </w:style>
  <w:style w:type="paragraph" w:customStyle="1" w:styleId="15">
    <w:name w:val="_Заголовок 1"/>
    <w:basedOn w:val="10"/>
    <w:next w:val="a"/>
    <w:qFormat/>
    <w:rsid w:val="0012708C"/>
    <w:pPr>
      <w:keepNext/>
      <w:keepLines/>
      <w:tabs>
        <w:tab w:val="left" w:pos="567"/>
      </w:tabs>
      <w:suppressAutoHyphens w:val="0"/>
      <w:spacing w:before="0" w:after="120" w:line="240" w:lineRule="auto"/>
      <w:ind w:right="170"/>
      <w:jc w:val="both"/>
    </w:pPr>
    <w:rPr>
      <w:rFonts w:ascii="Cambria" w:eastAsiaTheme="majorEastAsia" w:hAnsi="Cambria"/>
      <w:bCs w:val="0"/>
      <w:caps w:val="0"/>
      <w:color w:val="auto"/>
      <w:sz w:val="28"/>
      <w:lang w:val="ru-RU" w:eastAsia="en-US"/>
    </w:rPr>
  </w:style>
  <w:style w:type="paragraph" w:customStyle="1" w:styleId="afff1">
    <w:name w:val="_Табл_Заголовок"/>
    <w:basedOn w:val="a"/>
    <w:qFormat/>
    <w:rsid w:val="0012708C"/>
    <w:pPr>
      <w:keepNext/>
      <w:spacing w:before="0" w:after="0" w:line="240" w:lineRule="auto"/>
      <w:contextualSpacing/>
      <w:jc w:val="center"/>
    </w:pPr>
    <w:rPr>
      <w:rFonts w:asciiTheme="minorHAnsi" w:eastAsiaTheme="minorHAnsi" w:hAnsiTheme="minorHAnsi"/>
      <w:b/>
      <w:szCs w:val="22"/>
      <w:lang w:eastAsia="en-US"/>
    </w:rPr>
  </w:style>
  <w:style w:type="paragraph" w:customStyle="1" w:styleId="2">
    <w:name w:val="_Перечисление 2"/>
    <w:basedOn w:val="afff0"/>
    <w:qFormat/>
    <w:rsid w:val="003E072E"/>
    <w:pPr>
      <w:numPr>
        <w:numId w:val="13"/>
      </w:numPr>
      <w:ind w:left="641" w:hanging="357"/>
    </w:pPr>
  </w:style>
  <w:style w:type="table" w:customStyle="1" w:styleId="42">
    <w:name w:val="Сетка таблицы4"/>
    <w:basedOn w:val="a1"/>
    <w:next w:val="a9"/>
    <w:uiPriority w:val="59"/>
    <w:rsid w:val="0027377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Название объекта Знак"/>
    <w:aliases w:val="Подпись рис Знак,Табл Знак"/>
    <w:link w:val="ad"/>
    <w:uiPriority w:val="35"/>
    <w:locked/>
    <w:rsid w:val="00383DC4"/>
    <w:rPr>
      <w:bCs/>
      <w:sz w:val="18"/>
      <w:szCs w:val="18"/>
    </w:rPr>
  </w:style>
  <w:style w:type="paragraph" w:customStyle="1" w:styleId="16">
    <w:name w:val="Титул1"/>
    <w:basedOn w:val="a"/>
    <w:qFormat/>
    <w:rsid w:val="0004117F"/>
    <w:pPr>
      <w:ind w:left="57" w:hanging="57"/>
      <w:jc w:val="left"/>
    </w:pPr>
    <w:rPr>
      <w:i/>
      <w:lang w:val="en-US"/>
    </w:rPr>
  </w:style>
  <w:style w:type="paragraph" w:customStyle="1" w:styleId="27">
    <w:name w:val="Титул2"/>
    <w:basedOn w:val="a"/>
    <w:qFormat/>
    <w:rsid w:val="0004117F"/>
    <w:pPr>
      <w:ind w:left="57" w:hanging="57"/>
      <w:jc w:val="left"/>
    </w:pPr>
    <w:rPr>
      <w:lang w:val="en-US"/>
    </w:rPr>
  </w:style>
  <w:style w:type="paragraph" w:customStyle="1" w:styleId="afff2">
    <w:name w:val="Титул_документ"/>
    <w:basedOn w:val="a"/>
    <w:qFormat/>
    <w:rsid w:val="0004117F"/>
    <w:pPr>
      <w:suppressAutoHyphens/>
      <w:spacing w:after="0"/>
      <w:jc w:val="left"/>
    </w:pPr>
    <w:rPr>
      <w:rFonts w:cs="Calibri"/>
      <w:b/>
      <w:color w:val="00A8E7"/>
      <w:sz w:val="56"/>
      <w:szCs w:val="44"/>
    </w:rPr>
  </w:style>
  <w:style w:type="paragraph" w:customStyle="1" w:styleId="afff3">
    <w:name w:val="Титул_версия"/>
    <w:basedOn w:val="a"/>
    <w:qFormat/>
    <w:rsid w:val="0004117F"/>
    <w:pPr>
      <w:jc w:val="left"/>
    </w:pPr>
    <w:rPr>
      <w:sz w:val="48"/>
      <w:szCs w:val="48"/>
    </w:rPr>
  </w:style>
  <w:style w:type="paragraph" w:customStyle="1" w:styleId="Default">
    <w:name w:val="Default"/>
    <w:rsid w:val="00A9201C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lang w:eastAsia="en-US"/>
    </w:rPr>
  </w:style>
  <w:style w:type="table" w:customStyle="1" w:styleId="17">
    <w:name w:val="Таблица Перфоманс Лаб1"/>
    <w:basedOn w:val="aff4"/>
    <w:uiPriority w:val="99"/>
    <w:rsid w:val="00242779"/>
    <w:pPr>
      <w:suppressAutoHyphens/>
      <w:spacing w:before="0" w:after="0"/>
    </w:pPr>
    <w:rPr>
      <w:sz w:val="18"/>
      <w:szCs w:val="20"/>
      <w:lang w:eastAsia="en-US"/>
    </w:rPr>
    <w:tblPr>
      <w:tblBorders>
        <w:top w:val="none" w:sz="0" w:space="0" w:color="auto"/>
        <w:left w:val="none" w:sz="0" w:space="0" w:color="auto"/>
        <w:bottom w:val="single" w:sz="4" w:space="0" w:color="767171" w:themeColor="background2" w:themeShade="80"/>
        <w:right w:val="none" w:sz="0" w:space="0" w:color="auto"/>
        <w:insideH w:val="single" w:sz="4" w:space="0" w:color="767171" w:themeColor="background2" w:themeShade="80"/>
        <w:insideV w:val="none" w:sz="0" w:space="0" w:color="auto"/>
      </w:tblBorders>
      <w:tblCellMar>
        <w:top w:w="85" w:type="dxa"/>
        <w:left w:w="0" w:type="dxa"/>
        <w:right w:w="198" w:type="dxa"/>
      </w:tblCellMar>
    </w:tblPr>
    <w:tblStylePr w:type="firstRow">
      <w:rPr>
        <w:rFonts w:ascii="PT Sans" w:hAnsi="PT Sans"/>
        <w:b w:val="0"/>
        <w:i w:val="0"/>
        <w:caps w:val="0"/>
        <w:smallCaps w:val="0"/>
        <w:color w:val="00B0F0"/>
        <w:sz w:val="18"/>
      </w:rPr>
      <w:tblPr/>
      <w:trPr>
        <w:cantSplit/>
        <w:tblHeader/>
      </w:trPr>
      <w:tcPr>
        <w:tcBorders>
          <w:bottom w:val="single" w:sz="18" w:space="0" w:color="767171" w:themeColor="background2" w:themeShade="80"/>
        </w:tcBorders>
        <w:tcMar>
          <w:top w:w="0" w:type="nil"/>
          <w:left w:w="0" w:type="nil"/>
          <w:bottom w:w="0" w:type="nil"/>
          <w:right w:w="170" w:type="dxa"/>
        </w:tcMar>
      </w:tcPr>
    </w:tblStylePr>
  </w:style>
  <w:style w:type="table" w:customStyle="1" w:styleId="28">
    <w:name w:val="Таблица Перфоманс Лаб2"/>
    <w:basedOn w:val="aff4"/>
    <w:uiPriority w:val="99"/>
    <w:rsid w:val="00242779"/>
    <w:pPr>
      <w:suppressAutoHyphens/>
      <w:spacing w:before="0" w:after="0"/>
    </w:pPr>
    <w:rPr>
      <w:sz w:val="18"/>
      <w:szCs w:val="20"/>
      <w:lang w:eastAsia="en-US"/>
    </w:rPr>
    <w:tblPr>
      <w:tblBorders>
        <w:top w:val="none" w:sz="0" w:space="0" w:color="auto"/>
        <w:left w:val="none" w:sz="0" w:space="0" w:color="auto"/>
        <w:bottom w:val="single" w:sz="4" w:space="0" w:color="767171" w:themeColor="background2" w:themeShade="80"/>
        <w:right w:val="none" w:sz="0" w:space="0" w:color="auto"/>
        <w:insideH w:val="single" w:sz="4" w:space="0" w:color="767171" w:themeColor="background2" w:themeShade="80"/>
        <w:insideV w:val="none" w:sz="0" w:space="0" w:color="auto"/>
      </w:tblBorders>
      <w:tblCellMar>
        <w:top w:w="85" w:type="dxa"/>
        <w:left w:w="0" w:type="dxa"/>
        <w:right w:w="198" w:type="dxa"/>
      </w:tblCellMar>
    </w:tblPr>
    <w:tblStylePr w:type="firstRow">
      <w:rPr>
        <w:rFonts w:ascii="PT Sans" w:hAnsi="PT Sans"/>
        <w:b w:val="0"/>
        <w:i w:val="0"/>
        <w:caps w:val="0"/>
        <w:smallCaps w:val="0"/>
        <w:color w:val="00B0F0"/>
        <w:sz w:val="18"/>
      </w:rPr>
      <w:tblPr/>
      <w:trPr>
        <w:cantSplit/>
        <w:tblHeader/>
      </w:trPr>
      <w:tcPr>
        <w:tcBorders>
          <w:bottom w:val="single" w:sz="18" w:space="0" w:color="767171" w:themeColor="background2" w:themeShade="80"/>
        </w:tcBorders>
        <w:tcMar>
          <w:top w:w="0" w:type="nil"/>
          <w:left w:w="0" w:type="nil"/>
          <w:bottom w:w="0" w:type="nil"/>
          <w:right w:w="170" w:type="dxa"/>
        </w:tcMar>
      </w:tcPr>
    </w:tblStylePr>
  </w:style>
  <w:style w:type="paragraph" w:styleId="afff4">
    <w:name w:val="Normal (Web)"/>
    <w:basedOn w:val="a"/>
    <w:uiPriority w:val="99"/>
    <w:semiHidden/>
    <w:unhideWhenUsed/>
    <w:locked/>
    <w:rsid w:val="00D56B8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table" w:customStyle="1" w:styleId="410">
    <w:name w:val="Таблица простая 41"/>
    <w:basedOn w:val="a1"/>
    <w:uiPriority w:val="44"/>
    <w:rsid w:val="00070F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1"/>
    <w:uiPriority w:val="45"/>
    <w:rsid w:val="004862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Document Map"/>
    <w:basedOn w:val="a"/>
    <w:link w:val="afff6"/>
    <w:uiPriority w:val="99"/>
    <w:semiHidden/>
    <w:unhideWhenUsed/>
    <w:locked/>
    <w:rsid w:val="00285DB5"/>
    <w:pPr>
      <w:spacing w:before="0" w:after="0" w:line="240" w:lineRule="auto"/>
    </w:pPr>
    <w:rPr>
      <w:rFonts w:ascii="Lucida Grande CY" w:hAnsi="Lucida Grande CY" w:cs="Lucida Grande CY"/>
      <w:sz w:val="24"/>
    </w:rPr>
  </w:style>
  <w:style w:type="character" w:customStyle="1" w:styleId="afff6">
    <w:name w:val="Схема документа Знак"/>
    <w:basedOn w:val="a0"/>
    <w:link w:val="afff5"/>
    <w:uiPriority w:val="99"/>
    <w:semiHidden/>
    <w:rsid w:val="00285DB5"/>
    <w:rPr>
      <w:rFonts w:ascii="Lucida Grande CY" w:hAnsi="Lucida Grande CY" w:cs="Lucida Grande CY"/>
    </w:rPr>
  </w:style>
  <w:style w:type="character" w:customStyle="1" w:styleId="lstextview">
    <w:name w:val="lstextview"/>
    <w:basedOn w:val="a0"/>
    <w:rsid w:val="00F57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760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368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0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9975">
                      <w:marLeft w:val="240"/>
                      <w:marRight w:val="150"/>
                      <w:marTop w:val="9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2837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7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6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2359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3902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282">
              <w:marLeft w:val="0"/>
              <w:marRight w:val="0"/>
              <w:marTop w:val="0"/>
              <w:marBottom w:val="0"/>
              <w:divBdr>
                <w:top w:val="single" w:sz="12" w:space="0" w:color="5292F7"/>
                <w:left w:val="single" w:sz="12" w:space="2" w:color="5292F7"/>
                <w:bottom w:val="single" w:sz="12" w:space="0" w:color="5292F7"/>
                <w:right w:val="single" w:sz="12" w:space="2" w:color="5292F7"/>
              </w:divBdr>
              <w:divsChild>
                <w:div w:id="4023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4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4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8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4951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513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57436258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92703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35292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7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43648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92432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7827508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93783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38301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517495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2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81814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25470028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35372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2812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79264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1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42308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97583362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23601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90870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05308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18175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56529069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89203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74987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826612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25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32159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98632463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72224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44358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332080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811753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155977876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96882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865078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8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29719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14742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08136836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80820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141191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861267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2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91400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56426694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38406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6549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553313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6320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47772431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1769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06546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9224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64833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0770223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25082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8301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82088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731677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201688140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6063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53798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99657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60454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51337963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45189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958689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041172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8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3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09828377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41790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3678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4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444340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755781491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41569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0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63786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70232167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525704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3890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885624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76391046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68648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056569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59967323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456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20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8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ork\Performance%20Lab\&#1064;&#1072;&#1073;&#1083;&#1086;&#1085;&#1099;%20&#1076;&#1086;&#1082;&#1091;&#1084;&#1077;&#1085;&#1090;&#1086;&#1074;\&#1055;&#1091;&#1089;&#1090;&#1086;&#1081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B9C2B6EAD53A40A56388BA0A9429A1" ma:contentTypeVersion="0" ma:contentTypeDescription="Создание документа." ma:contentTypeScope="" ma:versionID="e01dbf2e17648855ff385e61ea8622d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E1DA694-8173-4C90-8764-E1D36E6304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F1B261-8FD0-47AA-9FA9-715206AC5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EFDDC5-F288-4385-81E6-43EAB8F10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64CE16-AA19-4FF6-A29F-CBDC8C59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Пустой шаблон.dotx</Template>
  <TotalTime>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Методика нагрузочного тестирования</vt:lpstr>
    </vt:vector>
  </TitlesOfParts>
  <Company>Perfomance Lab</Company>
  <LinksUpToDate>false</LinksUpToDate>
  <CharactersWithSpaces>320</CharactersWithSpaces>
  <SharedDoc>false</SharedDoc>
  <HLinks>
    <vt:vector size="312" baseType="variant">
      <vt:variant>
        <vt:i4>7536749</vt:i4>
      </vt:variant>
      <vt:variant>
        <vt:i4>363</vt:i4>
      </vt:variant>
      <vt:variant>
        <vt:i4>0</vt:i4>
      </vt:variant>
      <vt:variant>
        <vt:i4>5</vt:i4>
      </vt:variant>
      <vt:variant>
        <vt:lpwstr>http://performance-lab.ru/</vt:lpwstr>
      </vt:variant>
      <vt:variant>
        <vt:lpwstr/>
      </vt:variant>
      <vt:variant>
        <vt:i4>6225960</vt:i4>
      </vt:variant>
      <vt:variant>
        <vt:i4>303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1507378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_Toc381209037</vt:lpwstr>
      </vt:variant>
      <vt:variant>
        <vt:i4>1507378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_Toc381209036</vt:lpwstr>
      </vt:variant>
      <vt:variant>
        <vt:i4>1507378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_Toc381209035</vt:lpwstr>
      </vt:variant>
      <vt:variant>
        <vt:i4>1507378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_Toc381209034</vt:lpwstr>
      </vt:variant>
      <vt:variant>
        <vt:i4>1507378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_Toc381209033</vt:lpwstr>
      </vt:variant>
      <vt:variant>
        <vt:i4>1507378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_Toc381209032</vt:lpwstr>
      </vt:variant>
      <vt:variant>
        <vt:i4>1507378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_Toc381209031</vt:lpwstr>
      </vt:variant>
      <vt:variant>
        <vt:i4>1507378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_Toc381209030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_Toc381209029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_Toc381209028</vt:lpwstr>
      </vt:variant>
      <vt:variant>
        <vt:i4>1441842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_Toc381209027</vt:lpwstr>
      </vt:variant>
      <vt:variant>
        <vt:i4>1441842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_Toc381209026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_Toc381209025</vt:lpwstr>
      </vt:variant>
      <vt:variant>
        <vt:i4>1441842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_Toc381209024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_Toc381209023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_Toc381209022</vt:lpwstr>
      </vt:variant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_Toc381209021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_Toc381209020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_Toc381209019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_Toc381209018</vt:lpwstr>
      </vt:variant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_Toc381209017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_Toc381209016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_Toc381209015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_Toc381209014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_Toc381209013</vt:lpwstr>
      </vt:variant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_Toc381209012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_Toc381209011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_Toc381209010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_Toc381209009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_Toc381209008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_Toc381209007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_Toc381209006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_Toc381209005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_Toc381209004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_Toc381209003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_Toc381209002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_Toc381209001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_Toc381209000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_Toc381208999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_Toc381208998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_Toc381208997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_Toc381208996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_Toc381208995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_Toc381208994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_Toc381208993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_Toc381208992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_Toc381208991</vt:lpwstr>
      </vt:variant>
      <vt:variant>
        <vt:i4>7536749</vt:i4>
      </vt:variant>
      <vt:variant>
        <vt:i4>24</vt:i4>
      </vt:variant>
      <vt:variant>
        <vt:i4>0</vt:i4>
      </vt:variant>
      <vt:variant>
        <vt:i4>5</vt:i4>
      </vt:variant>
      <vt:variant>
        <vt:lpwstr>http://performance-lab.ru/</vt:lpwstr>
      </vt:variant>
      <vt:variant>
        <vt:lpwstr/>
      </vt:variant>
      <vt:variant>
        <vt:i4>7536749</vt:i4>
      </vt:variant>
      <vt:variant>
        <vt:i4>15</vt:i4>
      </vt:variant>
      <vt:variant>
        <vt:i4>0</vt:i4>
      </vt:variant>
      <vt:variant>
        <vt:i4>5</vt:i4>
      </vt:variant>
      <vt:variant>
        <vt:lpwstr>http://performance-lab.ru/</vt:lpwstr>
      </vt:variant>
      <vt:variant>
        <vt:lpwstr/>
      </vt:variant>
      <vt:variant>
        <vt:i4>7536749</vt:i4>
      </vt:variant>
      <vt:variant>
        <vt:i4>6</vt:i4>
      </vt:variant>
      <vt:variant>
        <vt:i4>0</vt:i4>
      </vt:variant>
      <vt:variant>
        <vt:i4>5</vt:i4>
      </vt:variant>
      <vt:variant>
        <vt:lpwstr>http://performance-lab.ru/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нагрузочного тестирования</dc:title>
  <dc:subject/>
  <dc:creator>Performance Lab</dc:creator>
  <cp:keywords/>
  <dc:description/>
  <cp:lastModifiedBy>Maksim Nazarenko</cp:lastModifiedBy>
  <cp:revision>3</cp:revision>
  <cp:lastPrinted>2018-02-06T14:56:00Z</cp:lastPrinted>
  <dcterms:created xsi:type="dcterms:W3CDTF">2019-05-29T08:23:00Z</dcterms:created>
  <dcterms:modified xsi:type="dcterms:W3CDTF">2019-05-29T08:31:00Z</dcterms:modified>
</cp:coreProperties>
</file>